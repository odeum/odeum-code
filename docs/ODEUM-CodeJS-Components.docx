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3069B7B9" w:rsidR="005E7707" w:rsidRPr="005C2AF1" w:rsidRDefault="00F06C29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>R</w:t>
      </w:r>
      <w:r w:rsidR="00DA74A2" w:rsidRPr="005C2AF1">
        <w:rPr>
          <w:lang w:val="en-US"/>
        </w:rPr>
        <w:t>eact</w:t>
      </w:r>
      <w:r w:rsidR="008A7B88" w:rsidRPr="005C2AF1">
        <w:rPr>
          <w:lang w:val="en-US"/>
        </w:rPr>
        <w:t xml:space="preserve"> Components</w:t>
      </w:r>
      <w:bookmarkEnd w:id="0"/>
      <w:r>
        <w:rPr>
          <w:lang w:val="en-US"/>
        </w:rPr>
        <w:t xml:space="preserve"> in </w:t>
      </w:r>
      <w:r w:rsidRPr="00EC32C5">
        <w:rPr>
          <w:b w:val="0"/>
          <w:color w:val="8EAADB" w:themeColor="accent5" w:themeTint="99"/>
          <w:lang w:val="en-US"/>
        </w:rPr>
        <w:t>&lt;odeum-codejs /&gt;</w:t>
      </w:r>
    </w:p>
    <w:p w14:paraId="38F3B350" w14:textId="5B9BF4E3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7302C6CC" w:rsidR="009D4532" w:rsidRDefault="00195E2A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 xml:space="preserve">The following </w:t>
      </w:r>
      <w:r w:rsidR="003F6D8D" w:rsidRPr="005C2AF1">
        <w:rPr>
          <w:rStyle w:val="A3"/>
          <w:sz w:val="21"/>
          <w:lang w:val="en-US"/>
        </w:rPr>
        <w:t>are</w:t>
      </w:r>
      <w:r w:rsidRPr="005C2AF1">
        <w:rPr>
          <w:rStyle w:val="A3"/>
          <w:sz w:val="21"/>
          <w:lang w:val="en-US"/>
        </w:rPr>
        <w:t xml:space="preserve"> a list of </w:t>
      </w:r>
      <w:r w:rsidR="004033BD"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Pr="005C2AF1">
        <w:rPr>
          <w:rStyle w:val="A3"/>
          <w:sz w:val="21"/>
          <w:lang w:val="en-US"/>
        </w:rPr>
        <w:t xml:space="preserve"> </w:t>
      </w:r>
      <w:r w:rsidR="00F06C29">
        <w:rPr>
          <w:rStyle w:val="A3"/>
          <w:sz w:val="21"/>
          <w:lang w:val="en-US"/>
        </w:rPr>
        <w:t>All</w:t>
      </w:r>
      <w:r w:rsidR="00CC0C28">
        <w:rPr>
          <w:rStyle w:val="A3"/>
          <w:sz w:val="21"/>
          <w:lang w:val="en-US"/>
        </w:rPr>
        <w:t xml:space="preserve"> </w:t>
      </w:r>
      <w:r w:rsidR="00F06C29" w:rsidRPr="00EC32C5">
        <w:rPr>
          <w:rStyle w:val="A3"/>
          <w:b/>
          <w:color w:val="8EAADB" w:themeColor="accent5" w:themeTint="99"/>
          <w:sz w:val="21"/>
          <w:lang w:val="en-US"/>
        </w:rPr>
        <w:t>&lt;odeum-codejs /&gt;</w:t>
      </w:r>
      <w:r w:rsidR="00F06C29" w:rsidRPr="00EC32C5">
        <w:rPr>
          <w:rStyle w:val="A3"/>
          <w:color w:val="8EAADB" w:themeColor="accent5" w:themeTint="99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React 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an</w:t>
      </w:r>
      <w:r w:rsidR="00C66AC9">
        <w:rPr>
          <w:rStyle w:val="A3"/>
          <w:sz w:val="21"/>
          <w:lang w:val="en-US"/>
        </w:rPr>
        <w:t xml:space="preserve"> open s</w:t>
      </w:r>
      <w:r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9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656"/>
        <w:gridCol w:w="2804"/>
        <w:gridCol w:w="1075"/>
        <w:gridCol w:w="2764"/>
      </w:tblGrid>
      <w:tr w:rsidR="00790904" w:rsidRPr="005C2AF1" w14:paraId="5D5A4593" w14:textId="77777777" w:rsidTr="009D3D9A">
        <w:tc>
          <w:tcPr>
            <w:tcW w:w="697" w:type="dxa"/>
            <w:tcBorders>
              <w:bottom w:val="single" w:sz="12" w:space="0" w:color="95B3D7"/>
            </w:tcBorders>
          </w:tcPr>
          <w:p w14:paraId="50FD4B1E" w14:textId="3D4F55DD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656" w:type="dxa"/>
            <w:tcBorders>
              <w:bottom w:val="single" w:sz="12" w:space="0" w:color="95B3D7"/>
            </w:tcBorders>
            <w:shd w:val="clear" w:color="auto" w:fill="auto"/>
          </w:tcPr>
          <w:p w14:paraId="099BA6DB" w14:textId="494757BA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2804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075" w:type="dxa"/>
            <w:tcBorders>
              <w:bottom w:val="single" w:sz="12" w:space="0" w:color="95B3D7"/>
            </w:tcBorders>
          </w:tcPr>
          <w:p w14:paraId="097AE491" w14:textId="603A725B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State (Y/N)</w:t>
            </w:r>
          </w:p>
        </w:tc>
        <w:tc>
          <w:tcPr>
            <w:tcW w:w="2764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521014F4" w:rsidR="00790904" w:rsidRPr="005C2AF1" w:rsidRDefault="00790904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</w:p>
        </w:tc>
      </w:tr>
      <w:tr w:rsidR="00790904" w:rsidRPr="00DB4114" w14:paraId="490BDD2C" w14:textId="77777777" w:rsidTr="009D3D9A">
        <w:trPr>
          <w:trHeight w:val="359"/>
        </w:trPr>
        <w:tc>
          <w:tcPr>
            <w:tcW w:w="697" w:type="dxa"/>
          </w:tcPr>
          <w:p w14:paraId="11490DE0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1DD757E" w14:textId="2037A1DB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</w:t>
            </w:r>
          </w:p>
        </w:tc>
        <w:tc>
          <w:tcPr>
            <w:tcW w:w="2804" w:type="dxa"/>
            <w:shd w:val="clear" w:color="auto" w:fill="auto"/>
          </w:tcPr>
          <w:p w14:paraId="67F134AB" w14:textId="67D6D2A5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B7E726B" w14:textId="375BF203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CF834BC" w14:textId="5D603069" w:rsidR="00790904" w:rsidRPr="005C2AF1" w:rsidRDefault="00790904" w:rsidP="001D2521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13D75418" w14:textId="77777777" w:rsidTr="009D3D9A">
        <w:tc>
          <w:tcPr>
            <w:tcW w:w="697" w:type="dxa"/>
          </w:tcPr>
          <w:p w14:paraId="0FD425AB" w14:textId="279DE33E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656" w:type="dxa"/>
            <w:shd w:val="clear" w:color="auto" w:fill="auto"/>
          </w:tcPr>
          <w:p w14:paraId="14DE4DD0" w14:textId="3AA61082" w:rsidR="00790904" w:rsidRPr="00F06C29" w:rsidRDefault="00790904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2804" w:type="dxa"/>
            <w:shd w:val="clear" w:color="auto" w:fill="auto"/>
          </w:tcPr>
          <w:p w14:paraId="2F5BDE09" w14:textId="331FE089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261BEF5" w14:textId="38626DED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AE7A5FB" w14:textId="23F2E5B1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3B21666B" w14:textId="77777777" w:rsidTr="009D3D9A">
        <w:tc>
          <w:tcPr>
            <w:tcW w:w="697" w:type="dxa"/>
          </w:tcPr>
          <w:p w14:paraId="51A58359" w14:textId="6F2380D6" w:rsidR="00790904" w:rsidRPr="005C2AF1" w:rsidRDefault="00790904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656" w:type="dxa"/>
            <w:shd w:val="clear" w:color="auto" w:fill="auto"/>
          </w:tcPr>
          <w:p w14:paraId="2BE9BEE7" w14:textId="58B5CDD0" w:rsidR="00790904" w:rsidRPr="005C2AF1" w:rsidRDefault="00790904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14D6E3F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28B47EB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452E4D4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90904" w:rsidRPr="005C2AF1" w14:paraId="5C4869C6" w14:textId="77777777" w:rsidTr="009D3D9A">
        <w:tc>
          <w:tcPr>
            <w:tcW w:w="697" w:type="dxa"/>
          </w:tcPr>
          <w:p w14:paraId="5F172387" w14:textId="2D6004A4" w:rsidR="00790904" w:rsidRPr="005C2AF1" w:rsidRDefault="00790904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656" w:type="dxa"/>
            <w:shd w:val="clear" w:color="auto" w:fill="auto"/>
          </w:tcPr>
          <w:p w14:paraId="6B9FBFF8" w14:textId="55ACBE8E" w:rsidR="00790904" w:rsidRPr="005C2AF1" w:rsidRDefault="00790904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A949037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06D8963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53C7B05" w14:textId="77777777" w:rsidR="00790904" w:rsidRPr="005C2AF1" w:rsidRDefault="00790904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4AB0F76" w14:textId="77777777" w:rsidTr="009D3D9A">
        <w:tc>
          <w:tcPr>
            <w:tcW w:w="697" w:type="dxa"/>
          </w:tcPr>
          <w:p w14:paraId="2C324EBB" w14:textId="717D05E5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656" w:type="dxa"/>
            <w:shd w:val="clear" w:color="auto" w:fill="auto"/>
          </w:tcPr>
          <w:p w14:paraId="21032969" w14:textId="223306FA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</w:t>
            </w:r>
            <w:r w:rsidR="00056D73"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15873F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964B361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742470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7D10B330" w14:textId="77777777" w:rsidTr="009D3D9A">
        <w:tc>
          <w:tcPr>
            <w:tcW w:w="697" w:type="dxa"/>
          </w:tcPr>
          <w:p w14:paraId="1C0F4035" w14:textId="64580ED6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656" w:type="dxa"/>
            <w:shd w:val="clear" w:color="auto" w:fill="auto"/>
          </w:tcPr>
          <w:p w14:paraId="101EF85D" w14:textId="6E55E9EB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</w:t>
            </w:r>
            <w:r w:rsidR="00056D73">
              <w:rPr>
                <w:sz w:val="15"/>
                <w:szCs w:val="14"/>
                <w:lang w:val="en-US"/>
              </w:rPr>
              <w:t>List</w:t>
            </w:r>
            <w:r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F2AC9BA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789920C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3B4E060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0DCFF5D" w14:textId="77777777" w:rsidTr="009D3D9A">
        <w:tc>
          <w:tcPr>
            <w:tcW w:w="697" w:type="dxa"/>
          </w:tcPr>
          <w:p w14:paraId="5320A240" w14:textId="213E1045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656" w:type="dxa"/>
            <w:shd w:val="clear" w:color="auto" w:fill="auto"/>
          </w:tcPr>
          <w:p w14:paraId="25FD6577" w14:textId="7F7228C3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52A558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41F1672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7ACF26C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0D5200C4" w14:textId="77777777" w:rsidTr="009D3D9A">
        <w:tc>
          <w:tcPr>
            <w:tcW w:w="697" w:type="dxa"/>
          </w:tcPr>
          <w:p w14:paraId="3C237824" w14:textId="579EBFFF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656" w:type="dxa"/>
            <w:shd w:val="clear" w:color="auto" w:fill="auto"/>
          </w:tcPr>
          <w:p w14:paraId="513F32BF" w14:textId="15BAD8FF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08AB297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3F1FF3A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5D95300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90D16" w:rsidRPr="005C2AF1" w14:paraId="4C69E82E" w14:textId="77777777" w:rsidTr="009D3D9A">
        <w:tc>
          <w:tcPr>
            <w:tcW w:w="697" w:type="dxa"/>
          </w:tcPr>
          <w:p w14:paraId="168C9A80" w14:textId="4D664000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656" w:type="dxa"/>
            <w:shd w:val="clear" w:color="auto" w:fill="auto"/>
          </w:tcPr>
          <w:p w14:paraId="1B621935" w14:textId="37C4DE30" w:rsidR="00A90D16" w:rsidRPr="005C2AF1" w:rsidRDefault="00A90D1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D6DD2D5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93E0149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AC40111" w14:textId="77777777" w:rsidR="00A90D16" w:rsidRPr="005C2AF1" w:rsidRDefault="00A90D16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8344028" w14:textId="77777777" w:rsidTr="009D3D9A">
        <w:tc>
          <w:tcPr>
            <w:tcW w:w="697" w:type="dxa"/>
          </w:tcPr>
          <w:p w14:paraId="4AF1EFD0" w14:textId="41C6D7FC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1.5.0.0</w:t>
            </w:r>
          </w:p>
        </w:tc>
        <w:tc>
          <w:tcPr>
            <w:tcW w:w="2656" w:type="dxa"/>
            <w:shd w:val="clear" w:color="auto" w:fill="auto"/>
          </w:tcPr>
          <w:p w14:paraId="3E89ECC8" w14:textId="2075E4D4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C4D95E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77D0301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1E924C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8B3A6A8" w14:textId="77777777" w:rsidTr="009D3D9A">
        <w:tc>
          <w:tcPr>
            <w:tcW w:w="697" w:type="dxa"/>
          </w:tcPr>
          <w:p w14:paraId="278E06FD" w14:textId="0458C8F3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656" w:type="dxa"/>
            <w:shd w:val="clear" w:color="auto" w:fill="auto"/>
          </w:tcPr>
          <w:p w14:paraId="0EAEE431" w14:textId="65D86CEF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674DBD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C223E6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8C13FA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2E623E1F" w14:textId="77777777" w:rsidTr="009D3D9A">
        <w:tc>
          <w:tcPr>
            <w:tcW w:w="697" w:type="dxa"/>
          </w:tcPr>
          <w:p w14:paraId="518630A5" w14:textId="5D21C30E" w:rsidR="00AC6D18" w:rsidRPr="005C2AF1" w:rsidRDefault="00D251FB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1.7.0.0</w:t>
            </w:r>
          </w:p>
        </w:tc>
        <w:tc>
          <w:tcPr>
            <w:tcW w:w="2656" w:type="dxa"/>
            <w:shd w:val="clear" w:color="auto" w:fill="auto"/>
          </w:tcPr>
          <w:p w14:paraId="24051E02" w14:textId="3AD7F773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735D0B10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37E6AE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3D9320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20D22EF" w14:textId="77777777" w:rsidTr="009D3D9A">
        <w:tc>
          <w:tcPr>
            <w:tcW w:w="697" w:type="dxa"/>
          </w:tcPr>
          <w:p w14:paraId="1C8869DC" w14:textId="77777777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35BC524" w14:textId="2B0FE9C8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2A6E60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7D3360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CCD10D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FEF67C0" w14:textId="77777777" w:rsidTr="009D3D9A">
        <w:tc>
          <w:tcPr>
            <w:tcW w:w="697" w:type="dxa"/>
          </w:tcPr>
          <w:p w14:paraId="39E4DA7D" w14:textId="66B21245" w:rsidR="00AC6D18" w:rsidRPr="005C2AF1" w:rsidRDefault="00AC6D18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656" w:type="dxa"/>
            <w:shd w:val="clear" w:color="auto" w:fill="auto"/>
          </w:tcPr>
          <w:p w14:paraId="1711A0AC" w14:textId="3851EC59" w:rsidR="00AC6D18" w:rsidRPr="00F06C29" w:rsidRDefault="00AC6D18" w:rsidP="00791B40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2804" w:type="dxa"/>
            <w:shd w:val="clear" w:color="auto" w:fill="auto"/>
          </w:tcPr>
          <w:p w14:paraId="1A4D9DC9" w14:textId="51EBED4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EAADD72" w14:textId="3C66E1A9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BFE2572" w14:textId="340EF201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560041F" w14:textId="77777777" w:rsidTr="009D3D9A">
        <w:trPr>
          <w:trHeight w:val="197"/>
        </w:trPr>
        <w:tc>
          <w:tcPr>
            <w:tcW w:w="697" w:type="dxa"/>
          </w:tcPr>
          <w:p w14:paraId="34D8D93A" w14:textId="5873CBD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2.1.0.0</w:t>
            </w:r>
          </w:p>
        </w:tc>
        <w:tc>
          <w:tcPr>
            <w:tcW w:w="2656" w:type="dxa"/>
            <w:shd w:val="clear" w:color="auto" w:fill="auto"/>
          </w:tcPr>
          <w:p w14:paraId="6009E722" w14:textId="1B9EC42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MenuPanelToggle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76F5002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014D61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A65905D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6C43694" w14:textId="77777777" w:rsidTr="009D3D9A">
        <w:trPr>
          <w:trHeight w:val="197"/>
        </w:trPr>
        <w:tc>
          <w:tcPr>
            <w:tcW w:w="697" w:type="dxa"/>
          </w:tcPr>
          <w:p w14:paraId="1E78478A" w14:textId="2E091AC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2.2.0.0</w:t>
            </w:r>
          </w:p>
        </w:tc>
        <w:tc>
          <w:tcPr>
            <w:tcW w:w="2656" w:type="dxa"/>
            <w:shd w:val="clear" w:color="auto" w:fill="auto"/>
          </w:tcPr>
          <w:p w14:paraId="7D58822D" w14:textId="7E12489A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786F447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F56326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8D8F88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27D404E4" w14:textId="77777777" w:rsidTr="009D3D9A">
        <w:trPr>
          <w:trHeight w:val="197"/>
        </w:trPr>
        <w:tc>
          <w:tcPr>
            <w:tcW w:w="697" w:type="dxa"/>
          </w:tcPr>
          <w:p w14:paraId="1ECF93F7" w14:textId="18F50504" w:rsidR="00AC6D18" w:rsidRPr="005C2AF1" w:rsidRDefault="00AC6D18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2.3.0.0</w:t>
            </w:r>
          </w:p>
        </w:tc>
        <w:tc>
          <w:tcPr>
            <w:tcW w:w="2656" w:type="dxa"/>
            <w:shd w:val="clear" w:color="auto" w:fill="auto"/>
          </w:tcPr>
          <w:p w14:paraId="05C79CF6" w14:textId="219371C4" w:rsidR="00AC6D18" w:rsidRPr="005C2AF1" w:rsidRDefault="00AC6D18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5DD2E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14C14F9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ECD5F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5D4D06A" w14:textId="77777777" w:rsidTr="009D3D9A">
        <w:trPr>
          <w:trHeight w:val="197"/>
        </w:trPr>
        <w:tc>
          <w:tcPr>
            <w:tcW w:w="697" w:type="dxa"/>
          </w:tcPr>
          <w:p w14:paraId="7B3CE402" w14:textId="244D17DF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2.4.0.0</w:t>
            </w:r>
          </w:p>
        </w:tc>
        <w:tc>
          <w:tcPr>
            <w:tcW w:w="2656" w:type="dxa"/>
            <w:shd w:val="clear" w:color="auto" w:fill="auto"/>
          </w:tcPr>
          <w:p w14:paraId="77DAF9A0" w14:textId="3F743A90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6A754B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C6A491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48322A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3FC7FAB2" w14:textId="77777777" w:rsidTr="009D3D9A">
        <w:trPr>
          <w:trHeight w:val="197"/>
        </w:trPr>
        <w:tc>
          <w:tcPr>
            <w:tcW w:w="697" w:type="dxa"/>
          </w:tcPr>
          <w:p w14:paraId="56ACCE40" w14:textId="75E9469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2.5.0.0</w:t>
            </w:r>
          </w:p>
        </w:tc>
        <w:tc>
          <w:tcPr>
            <w:tcW w:w="2656" w:type="dxa"/>
            <w:shd w:val="clear" w:color="auto" w:fill="auto"/>
          </w:tcPr>
          <w:p w14:paraId="3E71413F" w14:textId="798C0EE1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9E0D91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1F6157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8A2273C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D8645C7" w14:textId="77777777" w:rsidTr="009D3D9A">
        <w:trPr>
          <w:trHeight w:val="197"/>
        </w:trPr>
        <w:tc>
          <w:tcPr>
            <w:tcW w:w="697" w:type="dxa"/>
          </w:tcPr>
          <w:p w14:paraId="05C1EAF8" w14:textId="0A91AD9E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2.6.0.0</w:t>
            </w:r>
          </w:p>
        </w:tc>
        <w:tc>
          <w:tcPr>
            <w:tcW w:w="2656" w:type="dxa"/>
            <w:shd w:val="clear" w:color="auto" w:fill="auto"/>
          </w:tcPr>
          <w:p w14:paraId="7B5FD813" w14:textId="32A5FC9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6F142A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096839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94314EA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0A7ACD2A" w14:textId="77777777" w:rsidTr="009D3D9A">
        <w:trPr>
          <w:trHeight w:val="197"/>
        </w:trPr>
        <w:tc>
          <w:tcPr>
            <w:tcW w:w="697" w:type="dxa"/>
          </w:tcPr>
          <w:p w14:paraId="3AE6226A" w14:textId="11BE3E99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2.7.0.0</w:t>
            </w:r>
          </w:p>
        </w:tc>
        <w:tc>
          <w:tcPr>
            <w:tcW w:w="2656" w:type="dxa"/>
            <w:shd w:val="clear" w:color="auto" w:fill="auto"/>
          </w:tcPr>
          <w:p w14:paraId="2EFF71EB" w14:textId="6A041D54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8C21645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8DD1CFF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5AE4AD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509EDDDA" w14:textId="77777777" w:rsidTr="009D3D9A">
        <w:trPr>
          <w:trHeight w:val="197"/>
        </w:trPr>
        <w:tc>
          <w:tcPr>
            <w:tcW w:w="697" w:type="dxa"/>
          </w:tcPr>
          <w:p w14:paraId="3E7E63CB" w14:textId="79B1DCC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2.8.0.0</w:t>
            </w:r>
          </w:p>
        </w:tc>
        <w:tc>
          <w:tcPr>
            <w:tcW w:w="2656" w:type="dxa"/>
            <w:shd w:val="clear" w:color="auto" w:fill="auto"/>
          </w:tcPr>
          <w:p w14:paraId="11C7370B" w14:textId="2314DF8B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29761BC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48D40BD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9F96B8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FA32AAD" w14:textId="77777777" w:rsidTr="009D3D9A">
        <w:trPr>
          <w:trHeight w:val="197"/>
        </w:trPr>
        <w:tc>
          <w:tcPr>
            <w:tcW w:w="697" w:type="dxa"/>
          </w:tcPr>
          <w:p w14:paraId="30A8AAEF" w14:textId="37704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2.9.0.0</w:t>
            </w:r>
          </w:p>
        </w:tc>
        <w:tc>
          <w:tcPr>
            <w:tcW w:w="2656" w:type="dxa"/>
            <w:shd w:val="clear" w:color="auto" w:fill="auto"/>
          </w:tcPr>
          <w:p w14:paraId="51B2708F" w14:textId="47281058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59500B4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048E2A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2C757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47739960" w14:textId="77777777" w:rsidTr="009D3D9A">
        <w:trPr>
          <w:trHeight w:val="197"/>
        </w:trPr>
        <w:tc>
          <w:tcPr>
            <w:tcW w:w="697" w:type="dxa"/>
          </w:tcPr>
          <w:p w14:paraId="3E1D3068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656E789B" w14:textId="29C322DD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A15B271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D6B749E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E65838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69473159" w14:textId="77777777" w:rsidTr="009D3D9A">
        <w:trPr>
          <w:trHeight w:val="197"/>
        </w:trPr>
        <w:tc>
          <w:tcPr>
            <w:tcW w:w="697" w:type="dxa"/>
          </w:tcPr>
          <w:p w14:paraId="4E958533" w14:textId="754BF32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656" w:type="dxa"/>
            <w:shd w:val="clear" w:color="auto" w:fill="auto"/>
          </w:tcPr>
          <w:p w14:paraId="3BDA59D9" w14:textId="00D6E17F" w:rsidR="00AC6D18" w:rsidRPr="00F06C29" w:rsidRDefault="00AC6D18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2804" w:type="dxa"/>
            <w:shd w:val="clear" w:color="auto" w:fill="auto"/>
          </w:tcPr>
          <w:p w14:paraId="42B5A330" w14:textId="026F2BE4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D423B9B" w14:textId="2574871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0F59AFB" w14:textId="6C08B77F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76EF1E77" w14:textId="77777777" w:rsidTr="009D3D9A">
        <w:tc>
          <w:tcPr>
            <w:tcW w:w="697" w:type="dxa"/>
          </w:tcPr>
          <w:p w14:paraId="4F94B23D" w14:textId="780C103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656" w:type="dxa"/>
            <w:shd w:val="clear" w:color="auto" w:fill="auto"/>
          </w:tcPr>
          <w:p w14:paraId="201E664B" w14:textId="0C0B4086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9470B0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57E3BAB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6C3F73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AC6D18" w:rsidRPr="005C2AF1" w14:paraId="19F8D254" w14:textId="77777777" w:rsidTr="009D3D9A">
        <w:tc>
          <w:tcPr>
            <w:tcW w:w="697" w:type="dxa"/>
          </w:tcPr>
          <w:p w14:paraId="11C79889" w14:textId="01D6E713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656" w:type="dxa"/>
            <w:shd w:val="clear" w:color="auto" w:fill="auto"/>
          </w:tcPr>
          <w:p w14:paraId="313370D9" w14:textId="6EF08D75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D7D0DB3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1834FD6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59AAD59" w14:textId="77777777" w:rsidR="00AC6D18" w:rsidRPr="005C2AF1" w:rsidRDefault="00AC6D18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04D7B" w:rsidRPr="005C2AF1" w14:paraId="02F235CC" w14:textId="77777777" w:rsidTr="009D3D9A">
        <w:tc>
          <w:tcPr>
            <w:tcW w:w="697" w:type="dxa"/>
          </w:tcPr>
          <w:p w14:paraId="57ACCC38" w14:textId="2C5347CC" w:rsidR="00904D7B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656" w:type="dxa"/>
            <w:shd w:val="clear" w:color="auto" w:fill="auto"/>
          </w:tcPr>
          <w:p w14:paraId="1B235F35" w14:textId="7B3EAF67" w:rsidR="00904D7B" w:rsidRPr="005C2AF1" w:rsidRDefault="00A51310" w:rsidP="00E2056B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</w:t>
            </w:r>
            <w:r w:rsidR="00E2056B">
              <w:rPr>
                <w:sz w:val="15"/>
                <w:szCs w:val="14"/>
                <w:lang w:val="en-US"/>
              </w:rPr>
              <w:t>Super</w:t>
            </w:r>
            <w:r w:rsidR="00607BE4">
              <w:rPr>
                <w:sz w:val="15"/>
                <w:szCs w:val="14"/>
                <w:lang w:val="en-US"/>
              </w:rPr>
              <w:t>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7082615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EA9C573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208B41A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04D7B" w:rsidRPr="005C2AF1" w14:paraId="689A5EC6" w14:textId="77777777" w:rsidTr="009D3D9A">
        <w:tc>
          <w:tcPr>
            <w:tcW w:w="697" w:type="dxa"/>
          </w:tcPr>
          <w:p w14:paraId="21067940" w14:textId="11F61F9D" w:rsidR="00904D7B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3.4.0.0</w:t>
            </w:r>
          </w:p>
        </w:tc>
        <w:tc>
          <w:tcPr>
            <w:tcW w:w="2656" w:type="dxa"/>
            <w:shd w:val="clear" w:color="auto" w:fill="auto"/>
          </w:tcPr>
          <w:p w14:paraId="10665131" w14:textId="49D61A14" w:rsidR="00904D7B" w:rsidRPr="005C2AF1" w:rsidRDefault="00607BE4" w:rsidP="00E2056B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</w:t>
            </w:r>
            <w:r w:rsidR="00D14C50">
              <w:rPr>
                <w:sz w:val="15"/>
                <w:szCs w:val="14"/>
                <w:lang w:val="en-US"/>
              </w:rPr>
              <w:t>S</w:t>
            </w:r>
            <w:r w:rsidR="00E2056B">
              <w:rPr>
                <w:sz w:val="15"/>
                <w:szCs w:val="14"/>
                <w:lang w:val="en-US"/>
              </w:rPr>
              <w:t>uper</w:t>
            </w:r>
            <w:r>
              <w:rPr>
                <w:sz w:val="15"/>
                <w:szCs w:val="14"/>
                <w:lang w:val="en-US"/>
              </w:rPr>
              <w:t>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0456D1D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277C0BC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29C5EA" w14:textId="77777777" w:rsidR="00904D7B" w:rsidRPr="005C2AF1" w:rsidRDefault="00904D7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0B7253A8" w14:textId="77777777" w:rsidTr="009D3D9A">
        <w:tc>
          <w:tcPr>
            <w:tcW w:w="697" w:type="dxa"/>
          </w:tcPr>
          <w:p w14:paraId="54BE3EC7" w14:textId="2A27723C" w:rsidR="00D14C50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3.5.0.0</w:t>
            </w:r>
          </w:p>
        </w:tc>
        <w:tc>
          <w:tcPr>
            <w:tcW w:w="2656" w:type="dxa"/>
            <w:shd w:val="clear" w:color="auto" w:fill="auto"/>
          </w:tcPr>
          <w:p w14:paraId="217B2971" w14:textId="385E131D" w:rsidR="00D14C50" w:rsidRPr="005C2AF1" w:rsidRDefault="00E2056B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</w:t>
            </w:r>
            <w:r w:rsidR="00D14C50">
              <w:rPr>
                <w:sz w:val="15"/>
                <w:szCs w:val="14"/>
                <w:lang w:val="en-US"/>
              </w:rPr>
              <w:t>SubTab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CF1A30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D080841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8316EBF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2B885D5E" w14:textId="77777777" w:rsidTr="009D3D9A">
        <w:tc>
          <w:tcPr>
            <w:tcW w:w="697" w:type="dxa"/>
          </w:tcPr>
          <w:p w14:paraId="47A59123" w14:textId="46563FBA" w:rsidR="00D14C50" w:rsidRPr="005C2AF1" w:rsidRDefault="0060339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3.6.0.0</w:t>
            </w:r>
          </w:p>
        </w:tc>
        <w:tc>
          <w:tcPr>
            <w:tcW w:w="2656" w:type="dxa"/>
            <w:shd w:val="clear" w:color="auto" w:fill="auto"/>
          </w:tcPr>
          <w:p w14:paraId="0C27CA9B" w14:textId="269B7614" w:rsidR="00D14C50" w:rsidRPr="005C2AF1" w:rsidRDefault="00D14C50" w:rsidP="00E2056B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D944212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bookmarkStart w:id="1" w:name="_GoBack"/>
            <w:bookmarkEnd w:id="1"/>
          </w:p>
        </w:tc>
        <w:tc>
          <w:tcPr>
            <w:tcW w:w="1075" w:type="dxa"/>
          </w:tcPr>
          <w:p w14:paraId="6BB79B5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DCFE4C5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B3F967A" w14:textId="77777777" w:rsidTr="009D3D9A">
        <w:tc>
          <w:tcPr>
            <w:tcW w:w="697" w:type="dxa"/>
          </w:tcPr>
          <w:p w14:paraId="04D918CF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79971A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4A9CCD6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1241E49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1AAA9C4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1783E79" w14:textId="77777777" w:rsidTr="009D3D9A">
        <w:tc>
          <w:tcPr>
            <w:tcW w:w="697" w:type="dxa"/>
          </w:tcPr>
          <w:p w14:paraId="4BBB30FB" w14:textId="7DBBEB9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656" w:type="dxa"/>
            <w:shd w:val="clear" w:color="auto" w:fill="auto"/>
          </w:tcPr>
          <w:p w14:paraId="228C274A" w14:textId="35BDC1A9" w:rsidR="00D14C50" w:rsidRPr="00F06C29" w:rsidRDefault="00D14C50" w:rsidP="00372E48">
            <w:pPr>
              <w:rPr>
                <w:b/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2804" w:type="dxa"/>
            <w:shd w:val="clear" w:color="auto" w:fill="auto"/>
          </w:tcPr>
          <w:p w14:paraId="75CBFE59" w14:textId="24DBD19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DE98C93" w14:textId="22620162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3C2C123" w14:textId="7FF2D854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45D19BB4" w14:textId="77777777" w:rsidTr="009D3D9A">
        <w:tc>
          <w:tcPr>
            <w:tcW w:w="697" w:type="dxa"/>
          </w:tcPr>
          <w:p w14:paraId="75C2BCD4" w14:textId="2D4A0A8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656" w:type="dxa"/>
            <w:shd w:val="clear" w:color="auto" w:fill="auto"/>
          </w:tcPr>
          <w:p w14:paraId="6634B071" w14:textId="6752FD0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E61BA3E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632922C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D1E7DE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710A9ED5" w14:textId="77777777" w:rsidTr="009D3D9A">
        <w:tc>
          <w:tcPr>
            <w:tcW w:w="697" w:type="dxa"/>
          </w:tcPr>
          <w:p w14:paraId="1ADE8A68" w14:textId="4CDE169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656" w:type="dxa"/>
            <w:shd w:val="clear" w:color="auto" w:fill="auto"/>
          </w:tcPr>
          <w:p w14:paraId="14A04BD9" w14:textId="4AD2FA7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48A79C7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F6EBF1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6A6334B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4E4B7B4E" w14:textId="77777777" w:rsidTr="009D3D9A">
        <w:tc>
          <w:tcPr>
            <w:tcW w:w="697" w:type="dxa"/>
          </w:tcPr>
          <w:p w14:paraId="068F7DF3" w14:textId="777777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A736819" w14:textId="66708AF3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486D5349" w14:textId="1D89076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520E6F2" w14:textId="00C4EB7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A489A11" w14:textId="0275EAFF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3EC10B97" w14:textId="77777777" w:rsidTr="009D3D9A">
        <w:tc>
          <w:tcPr>
            <w:tcW w:w="697" w:type="dxa"/>
          </w:tcPr>
          <w:p w14:paraId="0C084689" w14:textId="4A505C78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656" w:type="dxa"/>
            <w:shd w:val="clear" w:color="auto" w:fill="auto"/>
          </w:tcPr>
          <w:p w14:paraId="2A650D9B" w14:textId="263F6E66" w:rsidR="00D14C50" w:rsidRPr="00F06C29" w:rsidRDefault="00D14C50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1C7BE17" w14:textId="2C782E83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6D43678" w14:textId="115CB428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3A89B0" w14:textId="325566FD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54B979E7" w14:textId="77777777" w:rsidTr="009D3D9A">
        <w:tc>
          <w:tcPr>
            <w:tcW w:w="697" w:type="dxa"/>
          </w:tcPr>
          <w:p w14:paraId="2C29124B" w14:textId="2D77B84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656" w:type="dxa"/>
            <w:shd w:val="clear" w:color="auto" w:fill="auto"/>
          </w:tcPr>
          <w:p w14:paraId="39FCFD2A" w14:textId="657F52A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98913F1" w14:textId="27EC2DFE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5ACEDCAA" w14:textId="77D7ABF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CF456F9" w14:textId="39CC90B1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52345BF7" w14:textId="77777777" w:rsidTr="009D3D9A">
        <w:tc>
          <w:tcPr>
            <w:tcW w:w="697" w:type="dxa"/>
          </w:tcPr>
          <w:p w14:paraId="7236C100" w14:textId="7542CAAA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656" w:type="dxa"/>
            <w:shd w:val="clear" w:color="auto" w:fill="auto"/>
          </w:tcPr>
          <w:p w14:paraId="44BEC0DA" w14:textId="30AC495C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4F944BC" w14:textId="421673FA" w:rsidR="00D14C50" w:rsidRPr="005C2AF1" w:rsidRDefault="00D14C50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49CEBC75" w14:textId="1F274F35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B20BE61" w14:textId="540000B0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D14C50" w:rsidRPr="005C2AF1" w14:paraId="1ACC9A10" w14:textId="77777777" w:rsidTr="009D3D9A">
        <w:tc>
          <w:tcPr>
            <w:tcW w:w="697" w:type="dxa"/>
          </w:tcPr>
          <w:p w14:paraId="70FB3717" w14:textId="41F9BD77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5.3.0.0</w:t>
            </w:r>
          </w:p>
        </w:tc>
        <w:tc>
          <w:tcPr>
            <w:tcW w:w="2656" w:type="dxa"/>
            <w:shd w:val="clear" w:color="auto" w:fill="auto"/>
          </w:tcPr>
          <w:p w14:paraId="7A586EB5" w14:textId="4523C66A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D9C1582" w14:textId="31A11538" w:rsidR="00D14C50" w:rsidRPr="005C2AF1" w:rsidRDefault="00D14C50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57F1EA87" w14:textId="03AA26D9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BF0FC3" w14:textId="395B6E7B" w:rsidR="00D14C50" w:rsidRPr="005C2AF1" w:rsidRDefault="00D14C5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9243B" w:rsidRPr="005C2AF1" w14:paraId="6F490B4F" w14:textId="77777777" w:rsidTr="009D3D9A">
        <w:tc>
          <w:tcPr>
            <w:tcW w:w="697" w:type="dxa"/>
          </w:tcPr>
          <w:p w14:paraId="7C9D4E27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39CC3BA2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B188D4A" w14:textId="77777777" w:rsidR="00B9243B" w:rsidRPr="005C2AF1" w:rsidRDefault="00B9243B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27F14F1D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F74CF7E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9243B" w:rsidRPr="005C2AF1" w14:paraId="1ADBBDEB" w14:textId="77777777" w:rsidTr="009D3D9A">
        <w:tc>
          <w:tcPr>
            <w:tcW w:w="697" w:type="dxa"/>
          </w:tcPr>
          <w:p w14:paraId="6043BD53" w14:textId="1F877204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656" w:type="dxa"/>
            <w:shd w:val="clear" w:color="auto" w:fill="auto"/>
          </w:tcPr>
          <w:p w14:paraId="21C2FB16" w14:textId="33D7CBE8" w:rsidR="00B9243B" w:rsidRPr="00F06C29" w:rsidRDefault="00C86065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</w:t>
            </w:r>
            <w:r w:rsidR="00B06FD7" w:rsidRPr="00F06C29">
              <w:rPr>
                <w:b/>
                <w:sz w:val="15"/>
                <w:szCs w:val="14"/>
                <w:lang w:val="en-US"/>
              </w:rPr>
              <w:t>Panel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0273DFA" w14:textId="77777777" w:rsidR="00B9243B" w:rsidRPr="005C2AF1" w:rsidRDefault="00B9243B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0C818880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05E4075" w14:textId="77777777" w:rsidR="00B9243B" w:rsidRPr="005C2AF1" w:rsidRDefault="00B9243B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25A09FE" w14:textId="77777777" w:rsidTr="009D3D9A">
        <w:tc>
          <w:tcPr>
            <w:tcW w:w="697" w:type="dxa"/>
          </w:tcPr>
          <w:p w14:paraId="1505DD20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D00D0A5" w14:textId="036AAA9D" w:rsidR="00FC7502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PanelSearch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43511060" w14:textId="77777777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17EE02D4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0EF2B3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4F17D605" w14:textId="77777777" w:rsidTr="009D3D9A">
        <w:tc>
          <w:tcPr>
            <w:tcW w:w="697" w:type="dxa"/>
          </w:tcPr>
          <w:p w14:paraId="73793B28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CDF583C" w14:textId="1EAAE24C" w:rsidR="00FC7502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PanelTabs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F489C15" w14:textId="0289505C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4F98CADD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3AB563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C4F27B5" w14:textId="77777777" w:rsidTr="009D3D9A">
        <w:tc>
          <w:tcPr>
            <w:tcW w:w="697" w:type="dxa"/>
          </w:tcPr>
          <w:p w14:paraId="0C7F3060" w14:textId="26F37222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656" w:type="dxa"/>
            <w:shd w:val="clear" w:color="auto" w:fill="auto"/>
          </w:tcPr>
          <w:p w14:paraId="066F8EE5" w14:textId="60D2AF94" w:rsidR="00FC7502" w:rsidRPr="005C2AF1" w:rsidRDefault="00C86065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PanelList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0C9ADA1" w14:textId="77777777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5416A313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37AE27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0348D770" w14:textId="77777777" w:rsidTr="00A7434F">
        <w:tc>
          <w:tcPr>
            <w:tcW w:w="697" w:type="dxa"/>
          </w:tcPr>
          <w:p w14:paraId="38FC3738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3EDF4399" w14:textId="4BED7953" w:rsidR="00FC7502" w:rsidRDefault="00C86065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PanelListItem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16311FC6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59CA493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5629DB5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814F63" w:rsidRPr="005C2AF1" w14:paraId="621B2272" w14:textId="77777777" w:rsidTr="00A7434F">
        <w:tc>
          <w:tcPr>
            <w:tcW w:w="697" w:type="dxa"/>
          </w:tcPr>
          <w:p w14:paraId="4735F13D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B747E8F" w14:textId="4605588A" w:rsidR="00814F63" w:rsidRDefault="00814F63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F282624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24C060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98FF0F1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814F63" w:rsidRPr="005C2AF1" w14:paraId="094F0508" w14:textId="77777777" w:rsidTr="00A7434F">
        <w:tc>
          <w:tcPr>
            <w:tcW w:w="697" w:type="dxa"/>
          </w:tcPr>
          <w:p w14:paraId="5C010E3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F8B3A2F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0B43EDA0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47FFD0B7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BF6E229" w14:textId="77777777" w:rsidR="00814F63" w:rsidRPr="005C2AF1" w:rsidRDefault="00814F63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5583B8E" w14:textId="77777777" w:rsidTr="00A7434F">
        <w:tc>
          <w:tcPr>
            <w:tcW w:w="697" w:type="dxa"/>
          </w:tcPr>
          <w:p w14:paraId="0F090E53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69774D68" w14:textId="6F3DEFEA" w:rsidR="00FC7502" w:rsidRPr="005C2AF1" w:rsidRDefault="00467148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AddUser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0E18505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6B8DC6C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CECD946" w14:textId="77777777" w:rsidR="00FC7502" w:rsidRPr="005C2AF1" w:rsidRDefault="00FC7502" w:rsidP="00A7434F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041E329" w14:textId="77777777" w:rsidTr="009D3D9A">
        <w:tc>
          <w:tcPr>
            <w:tcW w:w="697" w:type="dxa"/>
          </w:tcPr>
          <w:p w14:paraId="17A1701C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CC05AA0" w14:textId="7D813BAD" w:rsidR="00FC7502" w:rsidRPr="005C2AF1" w:rsidRDefault="0046714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Feed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6A61690A" w14:textId="6EBBA89F" w:rsidR="00FC7502" w:rsidRPr="005C2AF1" w:rsidRDefault="00FC7502" w:rsidP="00372E48">
            <w:pPr>
              <w:rPr>
                <w:sz w:val="15"/>
                <w:lang w:val="en-US"/>
              </w:rPr>
            </w:pPr>
          </w:p>
        </w:tc>
        <w:tc>
          <w:tcPr>
            <w:tcW w:w="1075" w:type="dxa"/>
          </w:tcPr>
          <w:p w14:paraId="36079853" w14:textId="12AF6B7F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C6B6D03" w14:textId="2798242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435D31D0" w14:textId="77777777" w:rsidTr="009D3D9A">
        <w:tc>
          <w:tcPr>
            <w:tcW w:w="697" w:type="dxa"/>
          </w:tcPr>
          <w:p w14:paraId="5237E5A9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5726F51" w14:textId="38BD4128" w:rsidR="00FC7502" w:rsidRDefault="0046714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</w:t>
            </w:r>
            <w:r w:rsidR="00FC7502">
              <w:rPr>
                <w:sz w:val="15"/>
                <w:szCs w:val="14"/>
                <w:lang w:val="en-US"/>
              </w:rPr>
              <w:t>PanelItem</w:t>
            </w:r>
            <w:r w:rsidR="00814F63">
              <w:rPr>
                <w:sz w:val="15"/>
                <w:szCs w:val="14"/>
                <w:lang w:val="en-US"/>
              </w:rPr>
              <w:t>Open</w:t>
            </w:r>
            <w:r w:rsidR="00FC7502">
              <w:rPr>
                <w:sz w:val="15"/>
                <w:szCs w:val="14"/>
                <w:lang w:val="en-US"/>
              </w:rPr>
              <w:t>Compose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22557F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7DAD250D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73610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59AA5D4" w14:textId="77777777" w:rsidTr="009D3D9A">
        <w:tc>
          <w:tcPr>
            <w:tcW w:w="697" w:type="dxa"/>
          </w:tcPr>
          <w:p w14:paraId="19A0B9C1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602EC45" w14:textId="77777777" w:rsidR="00FC7502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92EE4A9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707202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076A571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FBA16C6" w14:textId="77777777" w:rsidTr="009D3D9A">
        <w:tc>
          <w:tcPr>
            <w:tcW w:w="697" w:type="dxa"/>
          </w:tcPr>
          <w:p w14:paraId="409DC8A1" w14:textId="700233B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656" w:type="dxa"/>
            <w:shd w:val="clear" w:color="auto" w:fill="auto"/>
          </w:tcPr>
          <w:p w14:paraId="12B77CCA" w14:textId="3FBEEDB3" w:rsidR="00FC7502" w:rsidRPr="00F06C29" w:rsidRDefault="00FC7502" w:rsidP="00372E48">
            <w:pPr>
              <w:rPr>
                <w:b/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243B11C0" w14:textId="22966FC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924A75A" w14:textId="44CA5E74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5E34EECD" w14:textId="41D934C6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57F3B5DE" w14:textId="77777777" w:rsidTr="009D3D9A">
        <w:tc>
          <w:tcPr>
            <w:tcW w:w="697" w:type="dxa"/>
          </w:tcPr>
          <w:p w14:paraId="6772E810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DCDF896" w14:textId="1EBB7F1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31C65C4C" w14:textId="670123E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1CFA63B" w14:textId="6463E2D0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628D803" w14:textId="481EE5D4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26FDC472" w14:textId="77777777" w:rsidTr="009D3D9A">
        <w:tc>
          <w:tcPr>
            <w:tcW w:w="697" w:type="dxa"/>
          </w:tcPr>
          <w:p w14:paraId="5B335E96" w14:textId="2C06DF91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5AE6BDB7" w14:textId="6FA6B19D" w:rsidR="00FC7502" w:rsidRPr="005C2AF1" w:rsidRDefault="0062336F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2804" w:type="dxa"/>
            <w:shd w:val="clear" w:color="auto" w:fill="auto"/>
          </w:tcPr>
          <w:p w14:paraId="61090B7E" w14:textId="01F3DCEE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30ABDD6" w14:textId="35831CC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E218525" w14:textId="533F112F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5C2AF1" w14:paraId="1706D2E1" w14:textId="77777777" w:rsidTr="009D3D9A">
        <w:tc>
          <w:tcPr>
            <w:tcW w:w="697" w:type="dxa"/>
          </w:tcPr>
          <w:p w14:paraId="5EEE22E1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45000BE" w14:textId="5CC078F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C39417A" w14:textId="4545645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1B91D7F7" w14:textId="6FE5283B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4516CEC2" w14:textId="61D2D292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30F554B3" w14:textId="77777777" w:rsidTr="009D3D9A">
        <w:tc>
          <w:tcPr>
            <w:tcW w:w="697" w:type="dxa"/>
          </w:tcPr>
          <w:p w14:paraId="1A33639D" w14:textId="399A49A6" w:rsidR="00FC7502" w:rsidRPr="005C2AF1" w:rsidRDefault="0098674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656" w:type="dxa"/>
            <w:shd w:val="clear" w:color="auto" w:fill="auto"/>
          </w:tcPr>
          <w:p w14:paraId="29D1554F" w14:textId="717BC299" w:rsidR="00FC7502" w:rsidRPr="005C2AF1" w:rsidRDefault="00986746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5EC28C24" w14:textId="2EF517FB" w:rsidR="00FC7502" w:rsidRPr="005C2AF1" w:rsidRDefault="0098674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075" w:type="dxa"/>
          </w:tcPr>
          <w:p w14:paraId="6887361D" w14:textId="06ED0258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633EC19" w14:textId="1DDEC9B6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0625D2E8" w14:textId="77777777" w:rsidTr="009D3D9A">
        <w:tc>
          <w:tcPr>
            <w:tcW w:w="697" w:type="dxa"/>
          </w:tcPr>
          <w:p w14:paraId="38FEAD1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13673880" w14:textId="3BF7E125" w:rsidR="00FC7502" w:rsidRPr="005C2AF1" w:rsidRDefault="008E6519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</w:p>
        </w:tc>
        <w:tc>
          <w:tcPr>
            <w:tcW w:w="2804" w:type="dxa"/>
            <w:shd w:val="clear" w:color="auto" w:fill="auto"/>
          </w:tcPr>
          <w:p w14:paraId="79EF5399" w14:textId="2F850D74" w:rsidR="00FC7502" w:rsidRPr="005C2AF1" w:rsidRDefault="008E6519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  <w:r>
              <w:rPr>
                <w:sz w:val="15"/>
                <w:szCs w:val="14"/>
                <w:lang w:val="en-US"/>
              </w:rPr>
              <w:t xml:space="preserve"> component which can be inserted in other components and views (scenes)</w:t>
            </w:r>
          </w:p>
        </w:tc>
        <w:tc>
          <w:tcPr>
            <w:tcW w:w="1075" w:type="dxa"/>
          </w:tcPr>
          <w:p w14:paraId="6D671143" w14:textId="4CA9613E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260E1AC6" w14:textId="3BE49EB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0CC21EB2" w14:textId="77777777" w:rsidTr="009D3D9A">
        <w:tc>
          <w:tcPr>
            <w:tcW w:w="697" w:type="dxa"/>
          </w:tcPr>
          <w:p w14:paraId="25041DB4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21070B00" w14:textId="74B0283A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63DBAD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2936B582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32DE146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3BEED0DC" w14:textId="77777777" w:rsidTr="009D3D9A">
        <w:tc>
          <w:tcPr>
            <w:tcW w:w="697" w:type="dxa"/>
          </w:tcPr>
          <w:p w14:paraId="1BE2735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71423D90" w14:textId="29F44AB3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1540A08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6B5AD4AC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169DB9D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60DC56C1" w14:textId="77777777" w:rsidTr="009D3D9A">
        <w:tc>
          <w:tcPr>
            <w:tcW w:w="697" w:type="dxa"/>
          </w:tcPr>
          <w:p w14:paraId="54E0D14E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018375AD" w14:textId="5970BBC8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2B46276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3D62145A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76B38AAF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FC7502" w:rsidRPr="008E6519" w14:paraId="07AE8FA2" w14:textId="77777777" w:rsidTr="009D3D9A">
        <w:tc>
          <w:tcPr>
            <w:tcW w:w="697" w:type="dxa"/>
          </w:tcPr>
          <w:p w14:paraId="25F18385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538A5E67" w14:textId="4FCA7B85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7E546656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075" w:type="dxa"/>
          </w:tcPr>
          <w:p w14:paraId="06E6F80B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764" w:type="dxa"/>
            <w:shd w:val="clear" w:color="auto" w:fill="auto"/>
          </w:tcPr>
          <w:p w14:paraId="65C668C7" w14:textId="77777777" w:rsidR="00FC7502" w:rsidRPr="005C2AF1" w:rsidRDefault="00FC7502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6C3B8345" w14:textId="77777777" w:rsidR="00214A12" w:rsidRDefault="00214A12" w:rsidP="008D0203">
      <w:pPr>
        <w:rPr>
          <w:lang w:val="en-US" w:eastAsia="en-GB"/>
        </w:rPr>
      </w:pPr>
    </w:p>
    <w:tbl>
      <w:tblPr>
        <w:tblW w:w="9996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656"/>
        <w:gridCol w:w="2804"/>
        <w:gridCol w:w="1075"/>
        <w:gridCol w:w="2764"/>
      </w:tblGrid>
      <w:tr w:rsidR="00DB4114" w:rsidRPr="005C2AF1" w14:paraId="63C7559D" w14:textId="77777777" w:rsidTr="009D32BA">
        <w:tc>
          <w:tcPr>
            <w:tcW w:w="697" w:type="dxa"/>
            <w:tcBorders>
              <w:bottom w:val="single" w:sz="12" w:space="0" w:color="95B3D7"/>
            </w:tcBorders>
          </w:tcPr>
          <w:p w14:paraId="43E9D71C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656" w:type="dxa"/>
            <w:tcBorders>
              <w:bottom w:val="single" w:sz="12" w:space="0" w:color="95B3D7"/>
            </w:tcBorders>
            <w:shd w:val="clear" w:color="auto" w:fill="auto"/>
          </w:tcPr>
          <w:p w14:paraId="7CEE2DD3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2804" w:type="dxa"/>
            <w:tcBorders>
              <w:bottom w:val="single" w:sz="12" w:space="0" w:color="95B3D7"/>
            </w:tcBorders>
            <w:shd w:val="clear" w:color="auto" w:fill="auto"/>
          </w:tcPr>
          <w:p w14:paraId="586103FE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075" w:type="dxa"/>
            <w:tcBorders>
              <w:bottom w:val="single" w:sz="12" w:space="0" w:color="95B3D7"/>
            </w:tcBorders>
          </w:tcPr>
          <w:p w14:paraId="1CE3095B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State (Y/N)</w:t>
            </w:r>
          </w:p>
        </w:tc>
        <w:tc>
          <w:tcPr>
            <w:tcW w:w="2764" w:type="dxa"/>
            <w:tcBorders>
              <w:bottom w:val="single" w:sz="12" w:space="0" w:color="95B3D7"/>
            </w:tcBorders>
            <w:shd w:val="clear" w:color="auto" w:fill="auto"/>
          </w:tcPr>
          <w:p w14:paraId="4CEAB8FB" w14:textId="77777777" w:rsidR="00DB4114" w:rsidRPr="005C2AF1" w:rsidRDefault="00DB4114" w:rsidP="009D32BA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</w:p>
        </w:tc>
      </w:tr>
      <w:tr w:rsidR="00DB4114" w:rsidRPr="00E01BE3" w14:paraId="57B0E281" w14:textId="77777777" w:rsidTr="009D32BA">
        <w:trPr>
          <w:trHeight w:val="359"/>
        </w:trPr>
        <w:tc>
          <w:tcPr>
            <w:tcW w:w="697" w:type="dxa"/>
          </w:tcPr>
          <w:p w14:paraId="712C5F78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656" w:type="dxa"/>
            <w:shd w:val="clear" w:color="auto" w:fill="auto"/>
          </w:tcPr>
          <w:p w14:paraId="4E576CF6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</w:t>
            </w:r>
          </w:p>
        </w:tc>
        <w:tc>
          <w:tcPr>
            <w:tcW w:w="2804" w:type="dxa"/>
            <w:shd w:val="clear" w:color="auto" w:fill="auto"/>
          </w:tcPr>
          <w:p w14:paraId="0AFC08A4" w14:textId="4539D871" w:rsidR="00DB4114" w:rsidRPr="005C2AF1" w:rsidRDefault="00DB4114" w:rsidP="00B02D8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 xml:space="preserve">The base “App” component or “wrapper” for the </w:t>
            </w:r>
            <w:r w:rsidR="00B02D82">
              <w:rPr>
                <w:sz w:val="15"/>
                <w:szCs w:val="14"/>
                <w:lang w:val="en-US"/>
              </w:rPr>
              <w:t>web app</w:t>
            </w:r>
            <w:r w:rsidRPr="005C2AF1">
              <w:rPr>
                <w:sz w:val="15"/>
                <w:szCs w:val="14"/>
                <w:lang w:val="en-US"/>
              </w:rPr>
              <w:t xml:space="preserve">. </w:t>
            </w:r>
          </w:p>
        </w:tc>
        <w:tc>
          <w:tcPr>
            <w:tcW w:w="1075" w:type="dxa"/>
          </w:tcPr>
          <w:p w14:paraId="01E424F1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?</w:t>
            </w:r>
          </w:p>
        </w:tc>
        <w:tc>
          <w:tcPr>
            <w:tcW w:w="2764" w:type="dxa"/>
            <w:shd w:val="clear" w:color="auto" w:fill="auto"/>
          </w:tcPr>
          <w:p w14:paraId="2869EF38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Read-only</w:t>
            </w:r>
          </w:p>
          <w:p w14:paraId="030AFDA2" w14:textId="77777777" w:rsidR="00DB4114" w:rsidRPr="005C2AF1" w:rsidRDefault="00DB4114" w:rsidP="009D32BA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 xml:space="preserve">Children: </w:t>
            </w:r>
            <w:proofErr w:type="gramStart"/>
            <w:r w:rsidRPr="005C2AF1">
              <w:rPr>
                <w:sz w:val="15"/>
                <w:szCs w:val="14"/>
                <w:lang w:val="en-US"/>
              </w:rPr>
              <w:t>Array[</w:t>
            </w:r>
            <w:proofErr w:type="gramEnd"/>
            <w:r w:rsidRPr="005C2AF1">
              <w:rPr>
                <w:sz w:val="15"/>
                <w:szCs w:val="14"/>
                <w:lang w:val="en-US"/>
              </w:rPr>
              <w:t>4] = “Header”, “MenuPanel”, “Workspace”, Footer</w:t>
            </w:r>
          </w:p>
        </w:tc>
      </w:tr>
    </w:tbl>
    <w:p w14:paraId="538C2EBC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77777777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>
        <w:rPr>
          <w:rStyle w:val="A3"/>
          <w:sz w:val="21"/>
          <w:lang w:val="en-US"/>
        </w:rPr>
        <w:t xml:space="preserve">) </w:t>
      </w:r>
    </w:p>
    <w:p w14:paraId="55A7CD0E" w14:textId="77777777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(odeum-codejs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C8343" w14:textId="77777777" w:rsidR="001710E9" w:rsidRDefault="001710E9" w:rsidP="009764BA">
      <w:r>
        <w:separator/>
      </w:r>
    </w:p>
  </w:endnote>
  <w:endnote w:type="continuationSeparator" w:id="0">
    <w:p w14:paraId="127A3E04" w14:textId="77777777" w:rsidR="001710E9" w:rsidRDefault="001710E9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E2056B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A4F11" w14:textId="77777777" w:rsidR="001710E9" w:rsidRDefault="001710E9" w:rsidP="009764BA">
      <w:r>
        <w:separator/>
      </w:r>
    </w:p>
  </w:footnote>
  <w:footnote w:type="continuationSeparator" w:id="0">
    <w:p w14:paraId="2225DEB5" w14:textId="77777777" w:rsidR="001710E9" w:rsidRDefault="001710E9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isplayBackgroundShape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12C6A"/>
    <w:rsid w:val="000162CF"/>
    <w:rsid w:val="00016FF6"/>
    <w:rsid w:val="00017C27"/>
    <w:rsid w:val="000202D7"/>
    <w:rsid w:val="00021973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5045B"/>
    <w:rsid w:val="000511BA"/>
    <w:rsid w:val="00054288"/>
    <w:rsid w:val="00056D73"/>
    <w:rsid w:val="00065A8E"/>
    <w:rsid w:val="00065D6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5170"/>
    <w:rsid w:val="000915C4"/>
    <w:rsid w:val="00093811"/>
    <w:rsid w:val="00095D9F"/>
    <w:rsid w:val="000A0272"/>
    <w:rsid w:val="000A0B4E"/>
    <w:rsid w:val="000A6EAB"/>
    <w:rsid w:val="000A7729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F1523"/>
    <w:rsid w:val="000F1BEF"/>
    <w:rsid w:val="000F2BA2"/>
    <w:rsid w:val="000F5B9E"/>
    <w:rsid w:val="000F769B"/>
    <w:rsid w:val="00100E72"/>
    <w:rsid w:val="00100F59"/>
    <w:rsid w:val="001073BF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6296F"/>
    <w:rsid w:val="00164B5D"/>
    <w:rsid w:val="001662B3"/>
    <w:rsid w:val="00166B4F"/>
    <w:rsid w:val="001710E9"/>
    <w:rsid w:val="001757F0"/>
    <w:rsid w:val="00176CAB"/>
    <w:rsid w:val="00185746"/>
    <w:rsid w:val="0018601E"/>
    <w:rsid w:val="00187F5A"/>
    <w:rsid w:val="0019566C"/>
    <w:rsid w:val="00195E2A"/>
    <w:rsid w:val="001964E5"/>
    <w:rsid w:val="001A0C68"/>
    <w:rsid w:val="001A4433"/>
    <w:rsid w:val="001B2C68"/>
    <w:rsid w:val="001B6217"/>
    <w:rsid w:val="001C5742"/>
    <w:rsid w:val="001C64DB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4E8A"/>
    <w:rsid w:val="002278DA"/>
    <w:rsid w:val="00233835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30DD"/>
    <w:rsid w:val="0026526E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D3DB6"/>
    <w:rsid w:val="002D70C2"/>
    <w:rsid w:val="002E2AC1"/>
    <w:rsid w:val="002E7FF0"/>
    <w:rsid w:val="00301925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36AE"/>
    <w:rsid w:val="0036375E"/>
    <w:rsid w:val="00364EC6"/>
    <w:rsid w:val="00366C8C"/>
    <w:rsid w:val="00370EBB"/>
    <w:rsid w:val="00371AFA"/>
    <w:rsid w:val="00375B5E"/>
    <w:rsid w:val="00375ED1"/>
    <w:rsid w:val="003807B7"/>
    <w:rsid w:val="003819A9"/>
    <w:rsid w:val="00383473"/>
    <w:rsid w:val="003842AA"/>
    <w:rsid w:val="003859C4"/>
    <w:rsid w:val="0038663C"/>
    <w:rsid w:val="003869DF"/>
    <w:rsid w:val="003907F8"/>
    <w:rsid w:val="00391EEE"/>
    <w:rsid w:val="003923D4"/>
    <w:rsid w:val="0039290C"/>
    <w:rsid w:val="003939CE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70B9"/>
    <w:rsid w:val="003D753D"/>
    <w:rsid w:val="003E0B18"/>
    <w:rsid w:val="003E191D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3ADF"/>
    <w:rsid w:val="00423EF1"/>
    <w:rsid w:val="004241C3"/>
    <w:rsid w:val="00424CBE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70A0A"/>
    <w:rsid w:val="00472F95"/>
    <w:rsid w:val="004734FF"/>
    <w:rsid w:val="00474B59"/>
    <w:rsid w:val="00476FEF"/>
    <w:rsid w:val="004829D6"/>
    <w:rsid w:val="0048518E"/>
    <w:rsid w:val="0049281A"/>
    <w:rsid w:val="0049387A"/>
    <w:rsid w:val="004A514C"/>
    <w:rsid w:val="004B4599"/>
    <w:rsid w:val="004B4D5B"/>
    <w:rsid w:val="004C008D"/>
    <w:rsid w:val="004C105A"/>
    <w:rsid w:val="004C2431"/>
    <w:rsid w:val="004C78D4"/>
    <w:rsid w:val="004D16A6"/>
    <w:rsid w:val="004E185C"/>
    <w:rsid w:val="004E415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F8D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66B4"/>
    <w:rsid w:val="005F6A26"/>
    <w:rsid w:val="005F7B39"/>
    <w:rsid w:val="00603396"/>
    <w:rsid w:val="006060C1"/>
    <w:rsid w:val="00607BE4"/>
    <w:rsid w:val="00610640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36E"/>
    <w:rsid w:val="00640674"/>
    <w:rsid w:val="00641F91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91401"/>
    <w:rsid w:val="00692049"/>
    <w:rsid w:val="0069470D"/>
    <w:rsid w:val="00696B9A"/>
    <w:rsid w:val="006974B7"/>
    <w:rsid w:val="006A2E6B"/>
    <w:rsid w:val="006A4A0E"/>
    <w:rsid w:val="006A514E"/>
    <w:rsid w:val="006A562A"/>
    <w:rsid w:val="006A6C5D"/>
    <w:rsid w:val="006B0E42"/>
    <w:rsid w:val="006B11A6"/>
    <w:rsid w:val="006B2383"/>
    <w:rsid w:val="006B3E2B"/>
    <w:rsid w:val="006B4551"/>
    <w:rsid w:val="006B46AA"/>
    <w:rsid w:val="006B4F40"/>
    <w:rsid w:val="006D11FE"/>
    <w:rsid w:val="006D20AA"/>
    <w:rsid w:val="006D3B8F"/>
    <w:rsid w:val="006D45A4"/>
    <w:rsid w:val="006D62B8"/>
    <w:rsid w:val="006D6A21"/>
    <w:rsid w:val="006D7049"/>
    <w:rsid w:val="006E06EC"/>
    <w:rsid w:val="006E27E1"/>
    <w:rsid w:val="006E3A3B"/>
    <w:rsid w:val="006F0D83"/>
    <w:rsid w:val="006F425D"/>
    <w:rsid w:val="006F52D6"/>
    <w:rsid w:val="006F583E"/>
    <w:rsid w:val="00700647"/>
    <w:rsid w:val="007022EC"/>
    <w:rsid w:val="007115A4"/>
    <w:rsid w:val="0071780D"/>
    <w:rsid w:val="00724995"/>
    <w:rsid w:val="00732954"/>
    <w:rsid w:val="00735592"/>
    <w:rsid w:val="00735D38"/>
    <w:rsid w:val="00736072"/>
    <w:rsid w:val="00736D5C"/>
    <w:rsid w:val="00737CBB"/>
    <w:rsid w:val="007404CC"/>
    <w:rsid w:val="007469CE"/>
    <w:rsid w:val="007506AA"/>
    <w:rsid w:val="00750EE7"/>
    <w:rsid w:val="00751CE7"/>
    <w:rsid w:val="007524AE"/>
    <w:rsid w:val="0075735C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56D"/>
    <w:rsid w:val="007B3631"/>
    <w:rsid w:val="007C15FA"/>
    <w:rsid w:val="007C2839"/>
    <w:rsid w:val="007C6921"/>
    <w:rsid w:val="007C76B2"/>
    <w:rsid w:val="007D32CE"/>
    <w:rsid w:val="007D3DA9"/>
    <w:rsid w:val="007E11A2"/>
    <w:rsid w:val="007E220A"/>
    <w:rsid w:val="007E2E29"/>
    <w:rsid w:val="007E590E"/>
    <w:rsid w:val="007E6BA0"/>
    <w:rsid w:val="007E7F9D"/>
    <w:rsid w:val="007F4BEF"/>
    <w:rsid w:val="007F527F"/>
    <w:rsid w:val="007F5CEB"/>
    <w:rsid w:val="008005E4"/>
    <w:rsid w:val="008016F2"/>
    <w:rsid w:val="00804729"/>
    <w:rsid w:val="00805830"/>
    <w:rsid w:val="00806D98"/>
    <w:rsid w:val="00810A97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5D01"/>
    <w:rsid w:val="0086704A"/>
    <w:rsid w:val="00870445"/>
    <w:rsid w:val="00871C08"/>
    <w:rsid w:val="00873022"/>
    <w:rsid w:val="008747E2"/>
    <w:rsid w:val="00876807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483A"/>
    <w:rsid w:val="008E6519"/>
    <w:rsid w:val="00904D7B"/>
    <w:rsid w:val="00905210"/>
    <w:rsid w:val="0090723D"/>
    <w:rsid w:val="0091270A"/>
    <w:rsid w:val="00914CAF"/>
    <w:rsid w:val="009152FE"/>
    <w:rsid w:val="00915B89"/>
    <w:rsid w:val="009170E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B05"/>
    <w:rsid w:val="009632E2"/>
    <w:rsid w:val="009635D7"/>
    <w:rsid w:val="009658FC"/>
    <w:rsid w:val="00965EA7"/>
    <w:rsid w:val="009679DD"/>
    <w:rsid w:val="00967C07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5D96"/>
    <w:rsid w:val="009A7432"/>
    <w:rsid w:val="009B4EFF"/>
    <w:rsid w:val="009C0D8D"/>
    <w:rsid w:val="009C3752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20123"/>
    <w:rsid w:val="00A2391F"/>
    <w:rsid w:val="00A30364"/>
    <w:rsid w:val="00A41844"/>
    <w:rsid w:val="00A43DA3"/>
    <w:rsid w:val="00A44171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71D1"/>
    <w:rsid w:val="00AE0BAA"/>
    <w:rsid w:val="00AE0FBE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E87"/>
    <w:rsid w:val="00B243AC"/>
    <w:rsid w:val="00B27D0C"/>
    <w:rsid w:val="00B30F36"/>
    <w:rsid w:val="00B35505"/>
    <w:rsid w:val="00B365A6"/>
    <w:rsid w:val="00B401B9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6EBD"/>
    <w:rsid w:val="00B81DDC"/>
    <w:rsid w:val="00B8207A"/>
    <w:rsid w:val="00B82F4C"/>
    <w:rsid w:val="00B83A5E"/>
    <w:rsid w:val="00B84639"/>
    <w:rsid w:val="00B86979"/>
    <w:rsid w:val="00B9212D"/>
    <w:rsid w:val="00B9243B"/>
    <w:rsid w:val="00B931E1"/>
    <w:rsid w:val="00B96F7A"/>
    <w:rsid w:val="00B97462"/>
    <w:rsid w:val="00BA24FD"/>
    <w:rsid w:val="00BA5AEA"/>
    <w:rsid w:val="00BA662C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D45"/>
    <w:rsid w:val="00C25EF1"/>
    <w:rsid w:val="00C27239"/>
    <w:rsid w:val="00C338DB"/>
    <w:rsid w:val="00C402BF"/>
    <w:rsid w:val="00C426D1"/>
    <w:rsid w:val="00C42EE5"/>
    <w:rsid w:val="00C459FF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B2BDC"/>
    <w:rsid w:val="00CC0C28"/>
    <w:rsid w:val="00CC288E"/>
    <w:rsid w:val="00CC3746"/>
    <w:rsid w:val="00CC5114"/>
    <w:rsid w:val="00CC529F"/>
    <w:rsid w:val="00CC57E7"/>
    <w:rsid w:val="00CC76A8"/>
    <w:rsid w:val="00CD1391"/>
    <w:rsid w:val="00CD1B13"/>
    <w:rsid w:val="00CD2C3B"/>
    <w:rsid w:val="00CD4A92"/>
    <w:rsid w:val="00CD6908"/>
    <w:rsid w:val="00CE2DC8"/>
    <w:rsid w:val="00CE79E3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2305"/>
    <w:rsid w:val="00D4340E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81110"/>
    <w:rsid w:val="00D84D9E"/>
    <w:rsid w:val="00D86615"/>
    <w:rsid w:val="00D91C19"/>
    <w:rsid w:val="00D93454"/>
    <w:rsid w:val="00D93AC9"/>
    <w:rsid w:val="00D95302"/>
    <w:rsid w:val="00D95577"/>
    <w:rsid w:val="00DA74A2"/>
    <w:rsid w:val="00DB075A"/>
    <w:rsid w:val="00DB0B61"/>
    <w:rsid w:val="00DB1D7D"/>
    <w:rsid w:val="00DB4114"/>
    <w:rsid w:val="00DB4F10"/>
    <w:rsid w:val="00DB66E1"/>
    <w:rsid w:val="00DC72F1"/>
    <w:rsid w:val="00DD1914"/>
    <w:rsid w:val="00DD1D1D"/>
    <w:rsid w:val="00DD532B"/>
    <w:rsid w:val="00DD5775"/>
    <w:rsid w:val="00DD76F8"/>
    <w:rsid w:val="00DD7C36"/>
    <w:rsid w:val="00DE364A"/>
    <w:rsid w:val="00DE67C5"/>
    <w:rsid w:val="00DF1BCF"/>
    <w:rsid w:val="00E00D65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A8F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93209"/>
    <w:rsid w:val="00E97DCC"/>
    <w:rsid w:val="00EA0D21"/>
    <w:rsid w:val="00EA1A79"/>
    <w:rsid w:val="00EA1BAC"/>
    <w:rsid w:val="00EA451E"/>
    <w:rsid w:val="00EA7B8F"/>
    <w:rsid w:val="00EB092B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426F"/>
    <w:rsid w:val="00ED5091"/>
    <w:rsid w:val="00ED571F"/>
    <w:rsid w:val="00EE562F"/>
    <w:rsid w:val="00EE59EC"/>
    <w:rsid w:val="00EF2809"/>
    <w:rsid w:val="00EF41B1"/>
    <w:rsid w:val="00EF57ED"/>
    <w:rsid w:val="00F016FF"/>
    <w:rsid w:val="00F02F59"/>
    <w:rsid w:val="00F03D4B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2056"/>
    <w:rsid w:val="00F62BBB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A43DC1-DCDF-EF41-B93A-8F2C6E08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15</TotalTime>
  <Pages>2</Pages>
  <Words>349</Words>
  <Characters>1991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2336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6</cp:revision>
  <cp:lastPrinted>2016-10-21T10:54:00Z</cp:lastPrinted>
  <dcterms:created xsi:type="dcterms:W3CDTF">2017-03-20T15:08:00Z</dcterms:created>
  <dcterms:modified xsi:type="dcterms:W3CDTF">2017-03-20T20:22:00Z</dcterms:modified>
</cp:coreProperties>
</file>