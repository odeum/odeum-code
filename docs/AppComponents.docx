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F19B5" w14:textId="77777777" w:rsidR="00CC57E7" w:rsidRPr="005C2AF1" w:rsidRDefault="00CC57E7" w:rsidP="00BB0D4C">
      <w:pPr>
        <w:rPr>
          <w:rFonts w:ascii="Source Sans Pro" w:hAnsi="Source Sans Pro"/>
          <w:lang w:val="en-US"/>
        </w:rPr>
      </w:pPr>
    </w:p>
    <w:p w14:paraId="28C65C4E" w14:textId="73EB223F" w:rsidR="005E7707" w:rsidRPr="005C2AF1" w:rsidRDefault="00E97492" w:rsidP="008A7B88">
      <w:pPr>
        <w:pStyle w:val="Heading1"/>
        <w:rPr>
          <w:lang w:val="en-US"/>
        </w:rPr>
      </w:pPr>
      <w:bookmarkStart w:id="0" w:name="_Toc469407679"/>
      <w:r>
        <w:rPr>
          <w:lang w:val="en-US"/>
        </w:rPr>
        <w:t xml:space="preserve">App </w:t>
      </w:r>
      <w:r w:rsidRPr="005C2AF1">
        <w:rPr>
          <w:lang w:val="en-US"/>
        </w:rPr>
        <w:t>Components</w:t>
      </w:r>
      <w:bookmarkEnd w:id="0"/>
    </w:p>
    <w:p w14:paraId="38F3B350" w14:textId="75562046" w:rsidR="001C5742" w:rsidRPr="00F06C29" w:rsidRDefault="00F06C29" w:rsidP="00F06C29">
      <w:pPr>
        <w:pStyle w:val="OEmp"/>
        <w:rPr>
          <w:rStyle w:val="A3"/>
          <w:sz w:val="22"/>
          <w:szCs w:val="28"/>
          <w:lang w:val="en-US"/>
        </w:rPr>
      </w:pPr>
      <w:r>
        <w:rPr>
          <w:rStyle w:val="A6"/>
          <w:sz w:val="22"/>
          <w:lang w:val="en-US"/>
        </w:rPr>
        <w:t>“A</w:t>
      </w:r>
      <w:r w:rsidR="005627BA" w:rsidRPr="005C2AF1">
        <w:rPr>
          <w:rStyle w:val="A6"/>
          <w:sz w:val="22"/>
          <w:lang w:val="en-US"/>
        </w:rPr>
        <w:t xml:space="preserve"> </w:t>
      </w:r>
      <w:r w:rsidR="00915B89">
        <w:rPr>
          <w:rStyle w:val="A6"/>
          <w:sz w:val="22"/>
          <w:lang w:val="en-US"/>
        </w:rPr>
        <w:t xml:space="preserve">React </w:t>
      </w:r>
      <w:r w:rsidR="005627BA" w:rsidRPr="005C2AF1">
        <w:rPr>
          <w:rStyle w:val="A6"/>
          <w:sz w:val="22"/>
          <w:lang w:val="en-US"/>
        </w:rPr>
        <w:t>Web App</w:t>
      </w:r>
      <w:r w:rsidR="00C426D1" w:rsidRPr="005C2AF1">
        <w:rPr>
          <w:rStyle w:val="A6"/>
          <w:sz w:val="22"/>
          <w:lang w:val="en-US"/>
        </w:rPr>
        <w:t>lication</w:t>
      </w:r>
      <w:r w:rsidR="005627BA" w:rsidRPr="005C2AF1">
        <w:rPr>
          <w:rStyle w:val="A6"/>
          <w:sz w:val="22"/>
          <w:lang w:val="en-US"/>
        </w:rPr>
        <w:t xml:space="preserve"> </w:t>
      </w:r>
      <w:r w:rsidR="00452F8B" w:rsidRPr="005C2AF1">
        <w:rPr>
          <w:rStyle w:val="A6"/>
          <w:sz w:val="22"/>
          <w:lang w:val="en-US"/>
        </w:rPr>
        <w:t xml:space="preserve">Frontend </w:t>
      </w:r>
      <w:r w:rsidR="005627BA" w:rsidRPr="005C2AF1">
        <w:rPr>
          <w:rStyle w:val="A6"/>
          <w:sz w:val="22"/>
          <w:lang w:val="en-US"/>
        </w:rPr>
        <w:t>Framework</w:t>
      </w:r>
      <w:r w:rsidR="00E97492">
        <w:rPr>
          <w:rStyle w:val="A6"/>
          <w:sz w:val="22"/>
          <w:lang w:val="en-US"/>
        </w:rPr>
        <w:t xml:space="preserve"> – Libraries &amp; Extensions</w:t>
      </w:r>
      <w:r>
        <w:rPr>
          <w:rStyle w:val="A6"/>
          <w:sz w:val="22"/>
          <w:lang w:val="en-US"/>
        </w:rPr>
        <w:t>”</w:t>
      </w:r>
    </w:p>
    <w:p w14:paraId="447CC8CD" w14:textId="77777777" w:rsidR="00F06C29" w:rsidRPr="00F06C29" w:rsidRDefault="00F06C29" w:rsidP="00F06C29">
      <w:pPr>
        <w:rPr>
          <w:lang w:val="en-US" w:eastAsia="en-GB"/>
        </w:rPr>
      </w:pPr>
    </w:p>
    <w:p w14:paraId="416AA28A" w14:textId="2DAC7B48" w:rsidR="009D4532" w:rsidRDefault="004033BD" w:rsidP="00195E2A">
      <w:pPr>
        <w:pStyle w:val="Pa1"/>
        <w:rPr>
          <w:rStyle w:val="A3"/>
          <w:sz w:val="21"/>
          <w:lang w:val="en-US"/>
        </w:rPr>
      </w:pPr>
      <w:r w:rsidRPr="005C2AF1">
        <w:rPr>
          <w:rStyle w:val="A3"/>
          <w:sz w:val="21"/>
          <w:lang w:val="en-US"/>
        </w:rPr>
        <w:t>React</w:t>
      </w:r>
      <w:r w:rsidR="00F31C78" w:rsidRPr="005C2AF1">
        <w:rPr>
          <w:rStyle w:val="A3"/>
          <w:sz w:val="21"/>
          <w:lang w:val="en-US"/>
        </w:rPr>
        <w:t xml:space="preserve"> </w:t>
      </w:r>
      <w:r w:rsidR="00DF69FA">
        <w:rPr>
          <w:rStyle w:val="A3"/>
          <w:sz w:val="21"/>
          <w:lang w:val="en-US"/>
        </w:rPr>
        <w:t xml:space="preserve">App </w:t>
      </w:r>
      <w:r w:rsidR="001D7EBB">
        <w:rPr>
          <w:rStyle w:val="A3"/>
          <w:sz w:val="21"/>
          <w:lang w:val="en-US"/>
        </w:rPr>
        <w:t>C</w:t>
      </w:r>
      <w:r w:rsidR="00195E2A" w:rsidRPr="005C2AF1">
        <w:rPr>
          <w:rStyle w:val="A3"/>
          <w:sz w:val="21"/>
          <w:lang w:val="en-US"/>
        </w:rPr>
        <w:t>omponents</w:t>
      </w:r>
      <w:r w:rsidR="00F06C29">
        <w:rPr>
          <w:rStyle w:val="A3"/>
          <w:sz w:val="21"/>
          <w:lang w:val="en-US"/>
        </w:rPr>
        <w:t>,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decomposed from</w:t>
      </w:r>
      <w:r w:rsidR="00195E2A" w:rsidRPr="005C2AF1">
        <w:rPr>
          <w:rStyle w:val="A3"/>
          <w:sz w:val="21"/>
          <w:lang w:val="en-US"/>
        </w:rPr>
        <w:t xml:space="preserve"> the </w:t>
      </w:r>
      <w:r w:rsidR="003371BC">
        <w:rPr>
          <w:rStyle w:val="A3"/>
          <w:sz w:val="21"/>
          <w:lang w:val="en-US"/>
        </w:rPr>
        <w:t>initial draft</w:t>
      </w:r>
      <w:r w:rsidR="00195E2A" w:rsidRPr="005C2AF1">
        <w:rPr>
          <w:rStyle w:val="A3"/>
          <w:sz w:val="21"/>
          <w:lang w:val="en-US"/>
        </w:rPr>
        <w:t xml:space="preserve"> frontend design for </w:t>
      </w:r>
      <w:r w:rsidR="00E25C99" w:rsidRPr="005C2AF1">
        <w:rPr>
          <w:rStyle w:val="A3"/>
          <w:sz w:val="21"/>
          <w:lang w:val="en-US"/>
        </w:rPr>
        <w:t xml:space="preserve">the web and mobile app </w:t>
      </w:r>
      <w:r w:rsidR="00195E2A" w:rsidRPr="005C2AF1">
        <w:rPr>
          <w:rStyle w:val="A3"/>
          <w:sz w:val="21"/>
          <w:lang w:val="en-US"/>
        </w:rPr>
        <w:t>ODEUM Report</w:t>
      </w:r>
      <w:r w:rsidR="001E011D" w:rsidRPr="005C2AF1">
        <w:rPr>
          <w:rStyle w:val="A3"/>
          <w:sz w:val="21"/>
          <w:lang w:val="en-US"/>
        </w:rPr>
        <w:t>.</w:t>
      </w:r>
      <w:r w:rsidR="00195E2A" w:rsidRPr="005C2AF1">
        <w:rPr>
          <w:rStyle w:val="A3"/>
          <w:sz w:val="21"/>
          <w:lang w:val="en-US"/>
        </w:rPr>
        <w:t xml:space="preserve"> </w:t>
      </w:r>
      <w:r w:rsidR="001D7EBB">
        <w:rPr>
          <w:rStyle w:val="A3"/>
          <w:sz w:val="21"/>
          <w:lang w:val="en-US"/>
        </w:rPr>
        <w:t>C</w:t>
      </w:r>
      <w:r w:rsidR="001E011D" w:rsidRPr="005C2AF1">
        <w:rPr>
          <w:rStyle w:val="A3"/>
          <w:sz w:val="21"/>
          <w:lang w:val="en-US"/>
        </w:rPr>
        <w:t xml:space="preserve">omponents </w:t>
      </w:r>
      <w:r w:rsidR="00C66AC9">
        <w:rPr>
          <w:rStyle w:val="A3"/>
          <w:sz w:val="21"/>
          <w:lang w:val="en-US"/>
        </w:rPr>
        <w:t>will be</w:t>
      </w:r>
      <w:r w:rsidR="00195E2A" w:rsidRPr="005C2AF1">
        <w:rPr>
          <w:rStyle w:val="A3"/>
          <w:sz w:val="21"/>
          <w:lang w:val="en-US"/>
        </w:rPr>
        <w:t xml:space="preserve"> </w:t>
      </w:r>
      <w:r w:rsidR="00EC32C5">
        <w:rPr>
          <w:rStyle w:val="A3"/>
          <w:sz w:val="21"/>
          <w:lang w:val="en-US"/>
        </w:rPr>
        <w:t>assembled in</w:t>
      </w:r>
      <w:r w:rsidR="003371BC">
        <w:rPr>
          <w:rStyle w:val="A3"/>
          <w:sz w:val="21"/>
          <w:lang w:val="en-US"/>
        </w:rPr>
        <w:t>to</w:t>
      </w:r>
      <w:r w:rsidR="00EC32C5">
        <w:rPr>
          <w:rStyle w:val="A3"/>
          <w:sz w:val="21"/>
          <w:lang w:val="en-US"/>
        </w:rPr>
        <w:t xml:space="preserve"> </w:t>
      </w:r>
      <w:r w:rsidR="00BB031E">
        <w:rPr>
          <w:rStyle w:val="A3"/>
          <w:sz w:val="21"/>
          <w:lang w:val="en-US"/>
        </w:rPr>
        <w:t xml:space="preserve">“ODEUM CodeJS”, </w:t>
      </w:r>
      <w:r w:rsidR="00EC32C5">
        <w:rPr>
          <w:rStyle w:val="A3"/>
          <w:sz w:val="21"/>
          <w:lang w:val="en-US"/>
        </w:rPr>
        <w:t>an</w:t>
      </w:r>
      <w:r w:rsidR="00C66AC9">
        <w:rPr>
          <w:rStyle w:val="A3"/>
          <w:sz w:val="21"/>
          <w:lang w:val="en-US"/>
        </w:rPr>
        <w:t xml:space="preserve"> open s</w:t>
      </w:r>
      <w:r w:rsidR="00195E2A" w:rsidRPr="005C2AF1">
        <w:rPr>
          <w:rStyle w:val="A3"/>
          <w:sz w:val="21"/>
          <w:lang w:val="en-US"/>
        </w:rPr>
        <w:t xml:space="preserve">ource Web Application Frontend Framework </w:t>
      </w:r>
      <w:r w:rsidR="00C725F7">
        <w:rPr>
          <w:rStyle w:val="A3"/>
          <w:sz w:val="21"/>
          <w:lang w:val="en-US"/>
        </w:rPr>
        <w:t xml:space="preserve">available to </w:t>
      </w:r>
      <w:r w:rsidR="00195E2A" w:rsidRPr="005C2AF1">
        <w:rPr>
          <w:rStyle w:val="A3"/>
          <w:sz w:val="21"/>
          <w:lang w:val="en-US"/>
        </w:rPr>
        <w:t xml:space="preserve">all ODEUM Apps. </w:t>
      </w:r>
    </w:p>
    <w:p w14:paraId="393F1042" w14:textId="77777777" w:rsidR="00C66AC9" w:rsidRPr="00C66AC9" w:rsidRDefault="00C66AC9" w:rsidP="00C66AC9">
      <w:pPr>
        <w:rPr>
          <w:lang w:val="en-US" w:eastAsia="en-GB"/>
        </w:rPr>
      </w:pPr>
    </w:p>
    <w:tbl>
      <w:tblPr>
        <w:tblW w:w="8929" w:type="dxa"/>
        <w:tbl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  <w:insideH w:val="single" w:sz="4" w:space="0" w:color="B8CCE4"/>
          <w:insideV w:val="single" w:sz="4" w:space="0" w:color="B8CCE4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602"/>
        <w:gridCol w:w="2227"/>
        <w:gridCol w:w="1282"/>
        <w:gridCol w:w="844"/>
        <w:gridCol w:w="1566"/>
      </w:tblGrid>
      <w:tr w:rsidR="00D96EFC" w:rsidRPr="005C2AF1" w14:paraId="5D5A4593" w14:textId="77777777" w:rsidTr="00D96EFC">
        <w:tc>
          <w:tcPr>
            <w:tcW w:w="2408" w:type="dxa"/>
            <w:tcBorders>
              <w:bottom w:val="single" w:sz="12" w:space="0" w:color="95B3D7"/>
            </w:tcBorders>
          </w:tcPr>
          <w:p w14:paraId="59E90000" w14:textId="7D462DC6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Name</w:t>
            </w:r>
          </w:p>
        </w:tc>
        <w:tc>
          <w:tcPr>
            <w:tcW w:w="602" w:type="dxa"/>
            <w:tcBorders>
              <w:bottom w:val="single" w:sz="12" w:space="0" w:color="95B3D7"/>
            </w:tcBorders>
          </w:tcPr>
          <w:p w14:paraId="50FD4B1E" w14:textId="7EF56B34" w:rsidR="00B3599D" w:rsidRPr="005C2AF1" w:rsidRDefault="00B3599D" w:rsidP="00B4496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5C2AF1">
              <w:rPr>
                <w:rFonts w:ascii="Calibri" w:hAnsi="Calibri"/>
                <w:b/>
                <w:bCs/>
                <w:sz w:val="20"/>
                <w:lang w:val="en-US"/>
              </w:rPr>
              <w:t>ID</w:t>
            </w:r>
          </w:p>
        </w:tc>
        <w:tc>
          <w:tcPr>
            <w:tcW w:w="2227" w:type="dxa"/>
            <w:tcBorders>
              <w:bottom w:val="single" w:sz="12" w:space="0" w:color="95B3D7"/>
            </w:tcBorders>
            <w:shd w:val="clear" w:color="auto" w:fill="auto"/>
          </w:tcPr>
          <w:p w14:paraId="335CC83F" w14:textId="30F0FDAB" w:rsidR="00B3599D" w:rsidRPr="00CA7CD8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CA7CD8">
              <w:rPr>
                <w:rFonts w:ascii="Calibri" w:hAnsi="Calibri"/>
                <w:b/>
                <w:bCs/>
                <w:sz w:val="20"/>
                <w:lang w:val="en-US"/>
              </w:rPr>
              <w:t>Description</w:t>
            </w:r>
          </w:p>
        </w:tc>
        <w:tc>
          <w:tcPr>
            <w:tcW w:w="1282" w:type="dxa"/>
            <w:tcBorders>
              <w:bottom w:val="single" w:sz="12" w:space="0" w:color="95B3D7"/>
            </w:tcBorders>
          </w:tcPr>
          <w:p w14:paraId="154522EA" w14:textId="58BAC03F" w:rsidR="00B3599D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Methods</w:t>
            </w:r>
          </w:p>
        </w:tc>
        <w:tc>
          <w:tcPr>
            <w:tcW w:w="844" w:type="dxa"/>
            <w:tcBorders>
              <w:bottom w:val="single" w:sz="12" w:space="0" w:color="95B3D7"/>
            </w:tcBorders>
          </w:tcPr>
          <w:p w14:paraId="097AE491" w14:textId="625FEE48" w:rsidR="00B3599D" w:rsidRPr="005C2AF1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>
              <w:rPr>
                <w:rFonts w:ascii="Calibri" w:hAnsi="Calibri"/>
                <w:b/>
                <w:bCs/>
                <w:sz w:val="20"/>
                <w:lang w:val="en-US"/>
              </w:rPr>
              <w:t>State</w:t>
            </w:r>
          </w:p>
        </w:tc>
        <w:tc>
          <w:tcPr>
            <w:tcW w:w="1566" w:type="dxa"/>
            <w:tcBorders>
              <w:bottom w:val="single" w:sz="12" w:space="0" w:color="95B3D7"/>
            </w:tcBorders>
            <w:shd w:val="clear" w:color="auto" w:fill="auto"/>
          </w:tcPr>
          <w:p w14:paraId="4A9F53AF" w14:textId="2F200A04" w:rsidR="00B3599D" w:rsidRPr="00D76C2A" w:rsidRDefault="00B3599D" w:rsidP="00372E48">
            <w:pPr>
              <w:rPr>
                <w:rFonts w:ascii="Calibri" w:hAnsi="Calibri"/>
                <w:b/>
                <w:bCs/>
                <w:sz w:val="20"/>
                <w:lang w:val="en-US"/>
              </w:rPr>
            </w:pPr>
            <w:r w:rsidRPr="00D76C2A">
              <w:rPr>
                <w:rFonts w:ascii="Calibri" w:hAnsi="Calibri"/>
                <w:b/>
                <w:bCs/>
                <w:sz w:val="20"/>
                <w:lang w:val="en-US"/>
              </w:rPr>
              <w:t>Props</w:t>
            </w:r>
            <w:r w:rsidR="008770E0">
              <w:rPr>
                <w:rFonts w:ascii="Calibri" w:hAnsi="Calibri"/>
                <w:b/>
                <w:bCs/>
                <w:sz w:val="20"/>
                <w:lang w:val="en-US"/>
              </w:rPr>
              <w:t>/PropTypes</w:t>
            </w:r>
          </w:p>
        </w:tc>
      </w:tr>
      <w:tr w:rsidR="00D96EFC" w:rsidRPr="0030201E" w14:paraId="755A5127" w14:textId="77777777" w:rsidTr="00D96EFC">
        <w:trPr>
          <w:trHeight w:val="359"/>
        </w:trPr>
        <w:tc>
          <w:tcPr>
            <w:tcW w:w="2408" w:type="dxa"/>
          </w:tcPr>
          <w:p w14:paraId="76186697" w14:textId="08570C54" w:rsidR="00B3599D" w:rsidRDefault="00B3599D" w:rsidP="00FC2C66">
            <w:pPr>
              <w:rPr>
                <w:sz w:val="15"/>
                <w:szCs w:val="14"/>
                <w:lang w:val="en-US"/>
              </w:rPr>
            </w:pPr>
            <w:r w:rsidRPr="00722AA8">
              <w:rPr>
                <w:b/>
                <w:sz w:val="15"/>
                <w:szCs w:val="14"/>
                <w:lang w:val="en-US"/>
              </w:rPr>
              <w:t>App</w:t>
            </w:r>
          </w:p>
        </w:tc>
        <w:tc>
          <w:tcPr>
            <w:tcW w:w="602" w:type="dxa"/>
          </w:tcPr>
          <w:p w14:paraId="1A655DCC" w14:textId="3CF71AE1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0.0.0.0</w:t>
            </w:r>
          </w:p>
        </w:tc>
        <w:tc>
          <w:tcPr>
            <w:tcW w:w="2227" w:type="dxa"/>
            <w:shd w:val="clear" w:color="auto" w:fill="auto"/>
          </w:tcPr>
          <w:p w14:paraId="5C6053BC" w14:textId="77777777" w:rsidR="00B3599D" w:rsidRPr="00CA7CD8" w:rsidRDefault="00B3599D" w:rsidP="00FC2C66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base “App” component or “wrapper” for the web app. </w:t>
            </w:r>
          </w:p>
        </w:tc>
        <w:tc>
          <w:tcPr>
            <w:tcW w:w="1282" w:type="dxa"/>
          </w:tcPr>
          <w:p w14:paraId="30437214" w14:textId="77777777" w:rsidR="00B3599D" w:rsidRPr="006B0AEE" w:rsidRDefault="00B3599D" w:rsidP="00FC2C66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6793D64" w14:textId="18592DEC" w:rsidR="00B3599D" w:rsidRPr="005C2AF1" w:rsidRDefault="00B3599D" w:rsidP="00FC2C66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458FC1" w14:textId="38A8C16C" w:rsidR="00233C59" w:rsidRDefault="00233C59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appTitle: string</w:t>
            </w:r>
          </w:p>
          <w:p w14:paraId="271896B4" w14:textId="3D110BB3" w:rsidR="00B3599D" w:rsidRPr="00D76C2A" w:rsidRDefault="007B037C" w:rsidP="00FC2C6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theme</w:t>
            </w:r>
            <w:r w:rsidR="00233C59">
              <w:rPr>
                <w:sz w:val="13"/>
                <w:szCs w:val="14"/>
                <w:lang w:val="en-US"/>
              </w:rPr>
              <w:t>Provider</w:t>
            </w:r>
            <w:r w:rsidR="00EB2FA2">
              <w:rPr>
                <w:sz w:val="13"/>
                <w:szCs w:val="14"/>
                <w:lang w:val="en-US"/>
              </w:rPr>
              <w:t>: string</w:t>
            </w:r>
          </w:p>
        </w:tc>
      </w:tr>
      <w:tr w:rsidR="00D96EFC" w:rsidRPr="00715B20" w14:paraId="13D75418" w14:textId="77777777" w:rsidTr="00D96EFC">
        <w:trPr>
          <w:trHeight w:val="337"/>
        </w:trPr>
        <w:tc>
          <w:tcPr>
            <w:tcW w:w="2408" w:type="dxa"/>
          </w:tcPr>
          <w:p w14:paraId="16CA0AB8" w14:textId="0E80AEB0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Header</w:t>
            </w:r>
          </w:p>
        </w:tc>
        <w:tc>
          <w:tcPr>
            <w:tcW w:w="602" w:type="dxa"/>
          </w:tcPr>
          <w:p w14:paraId="0FD425AB" w14:textId="1442538A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1.0.0.0</w:t>
            </w:r>
          </w:p>
        </w:tc>
        <w:tc>
          <w:tcPr>
            <w:tcW w:w="2227" w:type="dxa"/>
            <w:shd w:val="clear" w:color="auto" w:fill="auto"/>
          </w:tcPr>
          <w:p w14:paraId="2F5BDE09" w14:textId="309E3F43" w:rsidR="00B3599D" w:rsidRPr="00CA7CD8" w:rsidRDefault="00B3599D" w:rsidP="00ED4D52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 xml:space="preserve">The top header bar </w:t>
            </w:r>
            <w:r w:rsidR="00ED4D52">
              <w:rPr>
                <w:sz w:val="13"/>
                <w:szCs w:val="14"/>
                <w:lang w:val="en-US"/>
              </w:rPr>
              <w:t xml:space="preserve">component </w:t>
            </w:r>
            <w:r w:rsidRPr="00CA7CD8">
              <w:rPr>
                <w:sz w:val="13"/>
                <w:szCs w:val="14"/>
                <w:lang w:val="en-US"/>
              </w:rPr>
              <w:t xml:space="preserve">which encapsulates </w:t>
            </w:r>
            <w:r w:rsidR="00ED4D52">
              <w:rPr>
                <w:sz w:val="13"/>
                <w:szCs w:val="14"/>
                <w:lang w:val="en-US"/>
              </w:rPr>
              <w:t>HeaderLogo</w:t>
            </w:r>
            <w:r w:rsidRPr="00CA7CD8">
              <w:rPr>
                <w:sz w:val="13"/>
                <w:szCs w:val="14"/>
                <w:lang w:val="en-US"/>
              </w:rPr>
              <w:t xml:space="preserve">, </w:t>
            </w:r>
            <w:r w:rsidR="00ED4D52">
              <w:rPr>
                <w:sz w:val="13"/>
                <w:szCs w:val="14"/>
                <w:lang w:val="en-US"/>
              </w:rPr>
              <w:t>HeaderSearchB</w:t>
            </w:r>
            <w:r w:rsidRPr="00CA7CD8">
              <w:rPr>
                <w:sz w:val="13"/>
                <w:szCs w:val="14"/>
                <w:lang w:val="en-US"/>
              </w:rPr>
              <w:t xml:space="preserve">ar, </w:t>
            </w:r>
            <w:r w:rsidR="00ED4D52">
              <w:rPr>
                <w:sz w:val="13"/>
                <w:szCs w:val="14"/>
                <w:lang w:val="en-US"/>
              </w:rPr>
              <w:t>HeaderNotifications</w:t>
            </w:r>
            <w:r w:rsidRPr="00CA7CD8">
              <w:rPr>
                <w:sz w:val="13"/>
                <w:szCs w:val="14"/>
                <w:lang w:val="en-US"/>
              </w:rPr>
              <w:t xml:space="preserve"> and user profile</w:t>
            </w:r>
            <w:r>
              <w:rPr>
                <w:sz w:val="13"/>
                <w:szCs w:val="14"/>
                <w:lang w:val="en-US"/>
              </w:rPr>
              <w:t>.</w:t>
            </w:r>
          </w:p>
        </w:tc>
        <w:tc>
          <w:tcPr>
            <w:tcW w:w="1282" w:type="dxa"/>
          </w:tcPr>
          <w:p w14:paraId="07583DCC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261BEF5" w14:textId="267C3DB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AE7A5FB" w14:textId="23F2E5B1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15B20" w14:paraId="3B21666B" w14:textId="77777777" w:rsidTr="00D96EFC">
        <w:trPr>
          <w:trHeight w:val="197"/>
        </w:trPr>
        <w:tc>
          <w:tcPr>
            <w:tcW w:w="2408" w:type="dxa"/>
          </w:tcPr>
          <w:p w14:paraId="79D1648C" w14:textId="79BA43F1" w:rsidR="00B3599D" w:rsidRPr="005C2AF1" w:rsidRDefault="00B3599D" w:rsidP="005A7BD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HeaderLogo</w:t>
            </w:r>
          </w:p>
        </w:tc>
        <w:tc>
          <w:tcPr>
            <w:tcW w:w="602" w:type="dxa"/>
          </w:tcPr>
          <w:p w14:paraId="51A58359" w14:textId="37F04FBD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1.1.0.0</w:t>
            </w:r>
          </w:p>
        </w:tc>
        <w:tc>
          <w:tcPr>
            <w:tcW w:w="2227" w:type="dxa"/>
            <w:shd w:val="clear" w:color="auto" w:fill="auto"/>
          </w:tcPr>
          <w:p w14:paraId="414D6E3F" w14:textId="6EB511C7" w:rsidR="00B3599D" w:rsidRPr="00CA7CD8" w:rsidRDefault="00B3599D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The “App” logo located to the left in the header</w:t>
            </w:r>
            <w:r>
              <w:rPr>
                <w:sz w:val="13"/>
                <w:szCs w:val="14"/>
                <w:lang w:val="en-US"/>
              </w:rPr>
              <w:t>. “onClick” method routes the user to the “Dashboard”.</w:t>
            </w:r>
          </w:p>
        </w:tc>
        <w:tc>
          <w:tcPr>
            <w:tcW w:w="1282" w:type="dxa"/>
          </w:tcPr>
          <w:p w14:paraId="5557616E" w14:textId="366F76A7" w:rsidR="00B3599D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D44560" w:rsidRPr="006B0AEE">
              <w:rPr>
                <w:sz w:val="13"/>
                <w:szCs w:val="14"/>
                <w:lang w:val="en-US"/>
              </w:rPr>
              <w:t>Click</w:t>
            </w:r>
          </w:p>
          <w:p w14:paraId="234A9F3D" w14:textId="6D27C027" w:rsidR="00C258F4" w:rsidRPr="006B0AEE" w:rsidRDefault="00871439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</w:t>
            </w:r>
            <w:r w:rsidR="00221E86" w:rsidRPr="006B0AEE">
              <w:rPr>
                <w:sz w:val="13"/>
                <w:szCs w:val="14"/>
                <w:lang w:val="en-US"/>
              </w:rPr>
              <w:t>Load</w:t>
            </w:r>
            <w:r w:rsidR="008F43A8" w:rsidRPr="006B0AEE">
              <w:rPr>
                <w:sz w:val="13"/>
                <w:szCs w:val="14"/>
                <w:lang w:val="en-US"/>
              </w:rPr>
              <w:t>Image</w:t>
            </w:r>
          </w:p>
          <w:p w14:paraId="50D21487" w14:textId="5DA7C37A" w:rsidR="00F03EC4" w:rsidRPr="006B0AEE" w:rsidRDefault="00F03EC4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&lt;a href=”” onClick = {handleClick}&gt;…&lt;/a&gt;</w:t>
            </w:r>
          </w:p>
        </w:tc>
        <w:tc>
          <w:tcPr>
            <w:tcW w:w="844" w:type="dxa"/>
          </w:tcPr>
          <w:p w14:paraId="528B47EB" w14:textId="5F4763F2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52E4D4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5C4869C6" w14:textId="77777777" w:rsidTr="00D96EFC">
        <w:tc>
          <w:tcPr>
            <w:tcW w:w="2408" w:type="dxa"/>
          </w:tcPr>
          <w:p w14:paraId="5BB3B5A9" w14:textId="79CD629E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</w:p>
        </w:tc>
        <w:tc>
          <w:tcPr>
            <w:tcW w:w="602" w:type="dxa"/>
          </w:tcPr>
          <w:p w14:paraId="5F172387" w14:textId="5DA6774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1.2.0.0</w:t>
            </w:r>
          </w:p>
        </w:tc>
        <w:tc>
          <w:tcPr>
            <w:tcW w:w="2227" w:type="dxa"/>
            <w:shd w:val="clear" w:color="auto" w:fill="auto"/>
          </w:tcPr>
          <w:p w14:paraId="6A949037" w14:textId="085BDFDE" w:rsidR="00B3599D" w:rsidRPr="00CA7CD8" w:rsidRDefault="0030201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HeaderSearchBar is inherited from SearchBar (8.0.0.0). HeaderSearchBar can initiate a search in all “modules” who are searchable. </w:t>
            </w:r>
          </w:p>
        </w:tc>
        <w:tc>
          <w:tcPr>
            <w:tcW w:w="1282" w:type="dxa"/>
          </w:tcPr>
          <w:p w14:paraId="421E7304" w14:textId="74DBFC6A" w:rsidR="00B3599D" w:rsidRDefault="006B0AEE" w:rsidP="00372E48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onChange=handleChange</w:t>
            </w:r>
          </w:p>
          <w:p w14:paraId="21E189A4" w14:textId="77777777" w:rsidR="00047EF8" w:rsidRDefault="00047EF8" w:rsidP="00372E48">
            <w:pPr>
              <w:rPr>
                <w:sz w:val="13"/>
                <w:szCs w:val="14"/>
                <w:lang w:val="en-US"/>
              </w:rPr>
            </w:pPr>
          </w:p>
          <w:p w14:paraId="5A4517BC" w14:textId="2C633459" w:rsidR="00047EF8" w:rsidRPr="006B0AEE" w:rsidRDefault="00047EF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onSubmit=handleSubmit</w:t>
            </w:r>
          </w:p>
        </w:tc>
        <w:tc>
          <w:tcPr>
            <w:tcW w:w="844" w:type="dxa"/>
          </w:tcPr>
          <w:p w14:paraId="3EE8287D" w14:textId="77777777" w:rsidR="00387CE9" w:rsidRPr="00387CE9" w:rsidRDefault="00387CE9" w:rsidP="00387CE9">
            <w:pPr>
              <w:rPr>
                <w:sz w:val="13"/>
                <w:szCs w:val="14"/>
                <w:lang w:val="en-US"/>
              </w:rPr>
            </w:pPr>
            <w:r w:rsidRPr="00387CE9">
              <w:rPr>
                <w:sz w:val="13"/>
                <w:szCs w:val="14"/>
                <w:lang w:val="en-US"/>
              </w:rPr>
              <w:t>this.state.value</w:t>
            </w:r>
          </w:p>
          <w:p w14:paraId="0F97093D" w14:textId="77777777" w:rsidR="00B3599D" w:rsidRDefault="00B3599D" w:rsidP="00387CE9">
            <w:pPr>
              <w:rPr>
                <w:sz w:val="13"/>
                <w:szCs w:val="14"/>
                <w:lang w:val="en-US"/>
              </w:rPr>
            </w:pPr>
          </w:p>
          <w:p w14:paraId="606D8963" w14:textId="304A31EB" w:rsidR="00D96EFC" w:rsidRPr="00387CE9" w:rsidRDefault="00D96EFC" w:rsidP="00387CE9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(formfieldvalue)</w:t>
            </w:r>
          </w:p>
        </w:tc>
        <w:tc>
          <w:tcPr>
            <w:tcW w:w="1566" w:type="dxa"/>
            <w:shd w:val="clear" w:color="auto" w:fill="auto"/>
          </w:tcPr>
          <w:p w14:paraId="653C7B05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715B20" w14:paraId="44AB0F76" w14:textId="77777777" w:rsidTr="00D96EFC">
        <w:trPr>
          <w:trHeight w:val="197"/>
        </w:trPr>
        <w:tc>
          <w:tcPr>
            <w:tcW w:w="2408" w:type="dxa"/>
          </w:tcPr>
          <w:p w14:paraId="5E5B976D" w14:textId="252F47C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</w:t>
            </w:r>
            <w:r>
              <w:rPr>
                <w:sz w:val="15"/>
                <w:szCs w:val="14"/>
                <w:lang w:val="en-US"/>
              </w:rPr>
              <w:t>BarResultList</w:t>
            </w:r>
          </w:p>
        </w:tc>
        <w:tc>
          <w:tcPr>
            <w:tcW w:w="602" w:type="dxa"/>
          </w:tcPr>
          <w:p w14:paraId="2C324EBB" w14:textId="20A56BC2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1.2.1.0</w:t>
            </w:r>
          </w:p>
        </w:tc>
        <w:tc>
          <w:tcPr>
            <w:tcW w:w="2227" w:type="dxa"/>
            <w:shd w:val="clear" w:color="auto" w:fill="auto"/>
          </w:tcPr>
          <w:p w14:paraId="115873F2" w14:textId="4C9020C7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search</w:t>
            </w:r>
            <w:r w:rsidR="002C79D3">
              <w:rPr>
                <w:sz w:val="13"/>
                <w:szCs w:val="14"/>
                <w:lang w:val="en-US"/>
              </w:rPr>
              <w:t xml:space="preserve"> result list</w:t>
            </w:r>
            <w:r>
              <w:rPr>
                <w:sz w:val="13"/>
                <w:szCs w:val="14"/>
                <w:lang w:val="en-US"/>
              </w:rPr>
              <w:t xml:space="preserve"> divided into sections (1.2.3.0)</w:t>
            </w:r>
          </w:p>
        </w:tc>
        <w:tc>
          <w:tcPr>
            <w:tcW w:w="1282" w:type="dxa"/>
          </w:tcPr>
          <w:p w14:paraId="1EEE6129" w14:textId="77777777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64B361" w14:textId="27AC7AC3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424702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7D10B330" w14:textId="77777777" w:rsidTr="00D96EFC">
        <w:tc>
          <w:tcPr>
            <w:tcW w:w="2408" w:type="dxa"/>
          </w:tcPr>
          <w:p w14:paraId="2B604AF5" w14:textId="49C97BD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ResultListItem</w:t>
            </w:r>
          </w:p>
        </w:tc>
        <w:tc>
          <w:tcPr>
            <w:tcW w:w="602" w:type="dxa"/>
          </w:tcPr>
          <w:p w14:paraId="1C0F4035" w14:textId="448FE9E6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1.2.2.0</w:t>
            </w:r>
          </w:p>
        </w:tc>
        <w:tc>
          <w:tcPr>
            <w:tcW w:w="2227" w:type="dxa"/>
            <w:shd w:val="clear" w:color="auto" w:fill="auto"/>
          </w:tcPr>
          <w:p w14:paraId="0F2AC9BA" w14:textId="0B9B72C9" w:rsidR="00B3599D" w:rsidRPr="00CA7CD8" w:rsidRDefault="00F6119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searc</w:t>
            </w:r>
            <w:r w:rsidR="004A5023">
              <w:rPr>
                <w:sz w:val="13"/>
                <w:szCs w:val="14"/>
                <w:lang w:val="en-US"/>
              </w:rPr>
              <w:t>h</w:t>
            </w:r>
            <w:r>
              <w:rPr>
                <w:sz w:val="13"/>
                <w:szCs w:val="14"/>
                <w:lang w:val="en-US"/>
              </w:rPr>
              <w:t xml:space="preserve"> result</w:t>
            </w:r>
          </w:p>
        </w:tc>
        <w:tc>
          <w:tcPr>
            <w:tcW w:w="1282" w:type="dxa"/>
          </w:tcPr>
          <w:p w14:paraId="643A9EA1" w14:textId="79F64586" w:rsidR="00B3599D" w:rsidRPr="006B0AEE" w:rsidRDefault="00B922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handleSelectItem</w:t>
            </w:r>
          </w:p>
        </w:tc>
        <w:tc>
          <w:tcPr>
            <w:tcW w:w="844" w:type="dxa"/>
          </w:tcPr>
          <w:p w14:paraId="7789920C" w14:textId="3A121EF6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B4E06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30201E" w14:paraId="40DCFF5D" w14:textId="77777777" w:rsidTr="00D96EFC">
        <w:tc>
          <w:tcPr>
            <w:tcW w:w="2408" w:type="dxa"/>
          </w:tcPr>
          <w:p w14:paraId="32859D3F" w14:textId="519FC410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HeaderSearchBar</w:t>
            </w:r>
            <w:r>
              <w:rPr>
                <w:sz w:val="15"/>
                <w:szCs w:val="14"/>
                <w:lang w:val="en-US"/>
              </w:rPr>
              <w:t>ResultSection</w:t>
            </w:r>
          </w:p>
        </w:tc>
        <w:tc>
          <w:tcPr>
            <w:tcW w:w="602" w:type="dxa"/>
          </w:tcPr>
          <w:p w14:paraId="5320A240" w14:textId="6A7827D4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1.2.3.0</w:t>
            </w:r>
          </w:p>
        </w:tc>
        <w:tc>
          <w:tcPr>
            <w:tcW w:w="2227" w:type="dxa"/>
            <w:shd w:val="clear" w:color="auto" w:fill="auto"/>
          </w:tcPr>
          <w:p w14:paraId="052A5582" w14:textId="2427E109" w:rsidR="00B3599D" w:rsidRPr="00CA7CD8" w:rsidRDefault="00AD3D3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Named s</w:t>
            </w:r>
            <w:r w:rsidR="00875BE6">
              <w:rPr>
                <w:sz w:val="13"/>
                <w:szCs w:val="14"/>
                <w:lang w:val="en-US"/>
              </w:rPr>
              <w:t xml:space="preserve">ection </w:t>
            </w:r>
            <w:r>
              <w:rPr>
                <w:sz w:val="13"/>
                <w:szCs w:val="14"/>
                <w:lang w:val="en-US"/>
              </w:rPr>
              <w:t>that devides results from modules reporting to the search module</w:t>
            </w:r>
          </w:p>
        </w:tc>
        <w:tc>
          <w:tcPr>
            <w:tcW w:w="1282" w:type="dxa"/>
          </w:tcPr>
          <w:p w14:paraId="50AEF869" w14:textId="71807EDD" w:rsidR="00B3599D" w:rsidRPr="006B0AEE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41F1672" w14:textId="37E46978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7ACF26C" w14:textId="02D64778" w:rsidR="00B3599D" w:rsidRPr="00D76C2A" w:rsidRDefault="00543460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sectionName</w:t>
            </w:r>
          </w:p>
        </w:tc>
      </w:tr>
      <w:tr w:rsidR="00D96EFC" w:rsidRPr="004A5023" w14:paraId="0D5200C4" w14:textId="77777777" w:rsidTr="00D96EFC">
        <w:tc>
          <w:tcPr>
            <w:tcW w:w="2408" w:type="dxa"/>
          </w:tcPr>
          <w:p w14:paraId="3190B4F4" w14:textId="79316A0F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HeaderNotifications</w:t>
            </w:r>
          </w:p>
        </w:tc>
        <w:tc>
          <w:tcPr>
            <w:tcW w:w="602" w:type="dxa"/>
          </w:tcPr>
          <w:p w14:paraId="3C237824" w14:textId="04AFF1EB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1.3.0.0</w:t>
            </w:r>
          </w:p>
        </w:tc>
        <w:tc>
          <w:tcPr>
            <w:tcW w:w="2227" w:type="dxa"/>
            <w:shd w:val="clear" w:color="auto" w:fill="auto"/>
          </w:tcPr>
          <w:p w14:paraId="008AB297" w14:textId="66605BE8" w:rsidR="00B3599D" w:rsidRPr="00CA7CD8" w:rsidRDefault="004A502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Top right area with bell icon. </w:t>
            </w:r>
            <w:r w:rsidR="006424E7">
              <w:rPr>
                <w:sz w:val="13"/>
                <w:szCs w:val="14"/>
                <w:lang w:val="en-US"/>
              </w:rPr>
              <w:t>Closed as default. When opened show HeaderNotificationsList</w:t>
            </w:r>
          </w:p>
        </w:tc>
        <w:tc>
          <w:tcPr>
            <w:tcW w:w="1282" w:type="dxa"/>
          </w:tcPr>
          <w:p w14:paraId="407EF5FB" w14:textId="6AF13E6F" w:rsidR="00B3599D" w:rsidRPr="006B0AEE" w:rsidRDefault="006424E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63F1FF3A" w14:textId="637CA97C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5D95300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15B4502C" w14:textId="77777777" w:rsidTr="00D96EFC">
        <w:tc>
          <w:tcPr>
            <w:tcW w:w="2408" w:type="dxa"/>
          </w:tcPr>
          <w:p w14:paraId="517AB3BC" w14:textId="289207C8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</w:t>
            </w:r>
          </w:p>
        </w:tc>
        <w:tc>
          <w:tcPr>
            <w:tcW w:w="602" w:type="dxa"/>
          </w:tcPr>
          <w:p w14:paraId="6B4E05A4" w14:textId="05414BF7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1.3.1.0</w:t>
            </w:r>
          </w:p>
        </w:tc>
        <w:tc>
          <w:tcPr>
            <w:tcW w:w="2227" w:type="dxa"/>
            <w:shd w:val="clear" w:color="auto" w:fill="auto"/>
          </w:tcPr>
          <w:p w14:paraId="2B3B5652" w14:textId="004165DE" w:rsidR="006424E7" w:rsidRPr="00CA7CD8" w:rsidRDefault="006A528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List of read/unread notifications</w:t>
            </w:r>
            <w:r w:rsidR="001101F3">
              <w:rPr>
                <w:sz w:val="13"/>
                <w:szCs w:val="14"/>
                <w:lang w:val="en-US"/>
              </w:rPr>
              <w:t xml:space="preserve"> and loader of HeaderNotificationsListItems</w:t>
            </w:r>
          </w:p>
        </w:tc>
        <w:tc>
          <w:tcPr>
            <w:tcW w:w="1282" w:type="dxa"/>
          </w:tcPr>
          <w:p w14:paraId="486CDB2E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handleMarkAllAsRead</w:t>
            </w:r>
          </w:p>
          <w:p w14:paraId="007AC275" w14:textId="77777777" w:rsidR="00CC2CF4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handleHidePanel</w:t>
            </w:r>
          </w:p>
          <w:p w14:paraId="6015C0E6" w14:textId="4C16FBE9" w:rsidR="00CC2CF4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</w:t>
            </w:r>
            <w:r w:rsidR="00CC2CF4">
              <w:rPr>
                <w:sz w:val="13"/>
                <w:szCs w:val="14"/>
                <w:lang w:val="en-US"/>
              </w:rPr>
              <w:t>Settings</w:t>
            </w:r>
          </w:p>
          <w:p w14:paraId="1B6F22B7" w14:textId="7CE7D9DC" w:rsidR="006F6455" w:rsidRDefault="00362DB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handleShowAll</w:t>
            </w:r>
          </w:p>
          <w:p w14:paraId="1E6B5771" w14:textId="11938F3D" w:rsidR="00A50B5A" w:rsidRPr="006B0AEE" w:rsidRDefault="00A50B5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handleListScroll</w:t>
            </w:r>
          </w:p>
        </w:tc>
        <w:tc>
          <w:tcPr>
            <w:tcW w:w="844" w:type="dxa"/>
          </w:tcPr>
          <w:p w14:paraId="170640C0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EED027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424E7" w:rsidRPr="004A5023" w14:paraId="6332E333" w14:textId="77777777" w:rsidTr="00D96EFC">
        <w:tc>
          <w:tcPr>
            <w:tcW w:w="2408" w:type="dxa"/>
          </w:tcPr>
          <w:p w14:paraId="700DA5E6" w14:textId="0082BB9A" w:rsidR="006424E7" w:rsidRPr="005C2AF1" w:rsidRDefault="006424E7" w:rsidP="00791B40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HeaderNotificationsListItem</w:t>
            </w:r>
          </w:p>
        </w:tc>
        <w:tc>
          <w:tcPr>
            <w:tcW w:w="602" w:type="dxa"/>
          </w:tcPr>
          <w:p w14:paraId="56A25FC4" w14:textId="76C9B826" w:rsidR="006424E7" w:rsidRPr="005C2AF1" w:rsidRDefault="006424E7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1.3.2.0</w:t>
            </w:r>
          </w:p>
        </w:tc>
        <w:tc>
          <w:tcPr>
            <w:tcW w:w="2227" w:type="dxa"/>
            <w:shd w:val="clear" w:color="auto" w:fill="auto"/>
          </w:tcPr>
          <w:p w14:paraId="2E40BBBE" w14:textId="39BC8B13" w:rsidR="006424E7" w:rsidRPr="00CA7CD8" w:rsidRDefault="00395C6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notifications list</w:t>
            </w:r>
          </w:p>
        </w:tc>
        <w:tc>
          <w:tcPr>
            <w:tcW w:w="1282" w:type="dxa"/>
          </w:tcPr>
          <w:p w14:paraId="2F0BB727" w14:textId="77777777" w:rsidR="006424E7" w:rsidRDefault="00CC2CF4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handleMarkAsRead</w:t>
            </w:r>
          </w:p>
          <w:p w14:paraId="046F4430" w14:textId="2260E322" w:rsidR="006D5D8A" w:rsidRPr="006B0AEE" w:rsidRDefault="006D5D8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  <w:r w:rsidR="00B9223C">
              <w:rPr>
                <w:sz w:val="13"/>
                <w:szCs w:val="14"/>
                <w:lang w:val="en-US"/>
              </w:rPr>
              <w:t>/handleSelectItem</w:t>
            </w:r>
          </w:p>
        </w:tc>
        <w:tc>
          <w:tcPr>
            <w:tcW w:w="844" w:type="dxa"/>
          </w:tcPr>
          <w:p w14:paraId="3B97A8F3" w14:textId="77777777" w:rsidR="006424E7" w:rsidRPr="005C2AF1" w:rsidRDefault="006424E7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4393F01" w14:textId="77777777" w:rsidR="006424E7" w:rsidRPr="00D76C2A" w:rsidRDefault="006424E7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4C69E82E" w14:textId="77777777" w:rsidTr="00D96EFC">
        <w:tc>
          <w:tcPr>
            <w:tcW w:w="2408" w:type="dxa"/>
          </w:tcPr>
          <w:p w14:paraId="5C5EA138" w14:textId="1C66A443" w:rsidR="00B3599D" w:rsidRPr="005C2AF1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</w:p>
        </w:tc>
        <w:tc>
          <w:tcPr>
            <w:tcW w:w="602" w:type="dxa"/>
          </w:tcPr>
          <w:p w14:paraId="168C9A80" w14:textId="79A4DA09" w:rsidR="00B3599D" w:rsidRPr="005C2AF1" w:rsidRDefault="00B3599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1.4.0.0</w:t>
            </w:r>
          </w:p>
        </w:tc>
        <w:tc>
          <w:tcPr>
            <w:tcW w:w="2227" w:type="dxa"/>
            <w:shd w:val="clear" w:color="auto" w:fill="auto"/>
          </w:tcPr>
          <w:p w14:paraId="1D6DD2D5" w14:textId="70570A69" w:rsidR="00B3599D" w:rsidRPr="00CA7CD8" w:rsidRDefault="0075175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Top right area with user first name and user avatar</w:t>
            </w:r>
            <w:r w:rsidR="00FF093C">
              <w:rPr>
                <w:sz w:val="13"/>
                <w:szCs w:val="14"/>
                <w:lang w:val="en-US"/>
              </w:rPr>
              <w:t>. The component “probably” works with a global state of whether the user is logged in or not</w:t>
            </w:r>
          </w:p>
        </w:tc>
        <w:tc>
          <w:tcPr>
            <w:tcW w:w="1282" w:type="dxa"/>
          </w:tcPr>
          <w:p w14:paraId="205AB55C" w14:textId="1BCE0BB2" w:rsidR="00B3599D" w:rsidRPr="006B0AEE" w:rsidRDefault="008E07C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193E0149" w14:textId="6DE7D0D9" w:rsidR="00B3599D" w:rsidRPr="00ED2ADA" w:rsidRDefault="00FF093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="001C7B34" w:rsidRPr="00ED2ADA">
              <w:rPr>
                <w:sz w:val="13"/>
                <w:szCs w:val="14"/>
                <w:lang w:val="en-US"/>
              </w:rPr>
              <w:t>his</w:t>
            </w:r>
            <w:r w:rsidR="00ED2ADA">
              <w:rPr>
                <w:sz w:val="13"/>
                <w:szCs w:val="14"/>
                <w:lang w:val="en-US"/>
              </w:rPr>
              <w:t>.state.log</w:t>
            </w:r>
            <w:r>
              <w:rPr>
                <w:sz w:val="13"/>
                <w:szCs w:val="14"/>
                <w:lang w:val="en-US"/>
              </w:rPr>
              <w:t>g</w:t>
            </w:r>
            <w:r w:rsidR="00ED2ADA">
              <w:rPr>
                <w:sz w:val="13"/>
                <w:szCs w:val="14"/>
                <w:lang w:val="en-US"/>
              </w:rPr>
              <w:t>edin</w:t>
            </w:r>
          </w:p>
        </w:tc>
        <w:tc>
          <w:tcPr>
            <w:tcW w:w="1566" w:type="dxa"/>
            <w:shd w:val="clear" w:color="auto" w:fill="auto"/>
          </w:tcPr>
          <w:p w14:paraId="7AC40111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D96EFC" w:rsidRPr="004A5023" w14:paraId="18344028" w14:textId="77777777" w:rsidTr="00D96EFC">
        <w:tc>
          <w:tcPr>
            <w:tcW w:w="2408" w:type="dxa"/>
          </w:tcPr>
          <w:p w14:paraId="1B3A0AF9" w14:textId="28B86C58" w:rsidR="00B3599D" w:rsidRDefault="00B3599D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 w:rsidR="007F0092"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Avatar</w:t>
            </w:r>
          </w:p>
        </w:tc>
        <w:tc>
          <w:tcPr>
            <w:tcW w:w="602" w:type="dxa"/>
          </w:tcPr>
          <w:p w14:paraId="4AF1EFD0" w14:textId="0D30C62C" w:rsidR="00B3599D" w:rsidRPr="005C2AF1" w:rsidRDefault="00B3599D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1.4.1.0</w:t>
            </w:r>
          </w:p>
        </w:tc>
        <w:tc>
          <w:tcPr>
            <w:tcW w:w="2227" w:type="dxa"/>
            <w:shd w:val="clear" w:color="auto" w:fill="auto"/>
          </w:tcPr>
          <w:p w14:paraId="4C4D95EA" w14:textId="4DDD290D" w:rsidR="00B3599D" w:rsidRPr="00CA7CD8" w:rsidRDefault="00377F5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avatar of the user profile</w:t>
            </w:r>
          </w:p>
        </w:tc>
        <w:tc>
          <w:tcPr>
            <w:tcW w:w="1282" w:type="dxa"/>
          </w:tcPr>
          <w:p w14:paraId="4E86A822" w14:textId="77777777" w:rsidR="00377F52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handleClick</w:t>
            </w:r>
          </w:p>
          <w:p w14:paraId="4CDE68EA" w14:textId="1EECF134" w:rsidR="00B3599D" w:rsidRPr="006B0AEE" w:rsidRDefault="00377F52" w:rsidP="00377F52">
            <w:pPr>
              <w:rPr>
                <w:sz w:val="13"/>
                <w:szCs w:val="14"/>
                <w:lang w:val="en-US"/>
              </w:rPr>
            </w:pPr>
            <w:r w:rsidRPr="006B0AEE">
              <w:rPr>
                <w:sz w:val="13"/>
                <w:szCs w:val="14"/>
                <w:lang w:val="en-US"/>
              </w:rPr>
              <w:t>handleLoadImage</w:t>
            </w:r>
          </w:p>
        </w:tc>
        <w:tc>
          <w:tcPr>
            <w:tcW w:w="844" w:type="dxa"/>
          </w:tcPr>
          <w:p w14:paraId="577D0301" w14:textId="52EC434B" w:rsidR="00B3599D" w:rsidRPr="005C2AF1" w:rsidRDefault="00B3599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1E924C3" w14:textId="77777777" w:rsidR="00B3599D" w:rsidRPr="00D76C2A" w:rsidRDefault="00B3599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F6CEE" w:rsidRPr="008F6CEE" w14:paraId="68B3A6A8" w14:textId="77777777" w:rsidTr="00D96EFC">
        <w:tc>
          <w:tcPr>
            <w:tcW w:w="2408" w:type="dxa"/>
          </w:tcPr>
          <w:p w14:paraId="1ABB7CBD" w14:textId="46212E51" w:rsidR="008F6CEE" w:rsidRDefault="008F6CEE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278E06FD" w14:textId="53956F1D" w:rsidR="008F6CEE" w:rsidRPr="005C2AF1" w:rsidRDefault="008F6CE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1.6.0.0</w:t>
            </w:r>
          </w:p>
        </w:tc>
        <w:tc>
          <w:tcPr>
            <w:tcW w:w="2227" w:type="dxa"/>
            <w:shd w:val="clear" w:color="auto" w:fill="auto"/>
          </w:tcPr>
          <w:p w14:paraId="6674DBD4" w14:textId="523BA79C" w:rsidR="008F6CEE" w:rsidRPr="00CA7CD8" w:rsidRDefault="008F6CEE" w:rsidP="008F6CEE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Dropdown list displaying menuitems (HeaderUserProfileListItems) “My profile”, “Settings” and “Log out”</w:t>
            </w:r>
          </w:p>
        </w:tc>
        <w:tc>
          <w:tcPr>
            <w:tcW w:w="1282" w:type="dxa"/>
          </w:tcPr>
          <w:p w14:paraId="3F2EAFB1" w14:textId="68A91AC6" w:rsidR="008F6CEE" w:rsidRPr="006B0AEE" w:rsidRDefault="00CC7C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2C223E6A" w14:textId="0B6BBC97" w:rsidR="008F6CEE" w:rsidRPr="005C2AF1" w:rsidRDefault="008F6CE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C13FA6" w14:textId="77777777" w:rsidR="008F6CEE" w:rsidRPr="00D76C2A" w:rsidRDefault="008F6CE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2E623E1F" w14:textId="77777777" w:rsidTr="00D96EFC">
        <w:tc>
          <w:tcPr>
            <w:tcW w:w="2408" w:type="dxa"/>
          </w:tcPr>
          <w:p w14:paraId="7C1654F4" w14:textId="01FAC06B" w:rsidR="00863276" w:rsidRDefault="00863276" w:rsidP="00791B40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Header</w:t>
            </w:r>
            <w:r>
              <w:rPr>
                <w:sz w:val="15"/>
                <w:szCs w:val="14"/>
                <w:lang w:val="en-US"/>
              </w:rPr>
              <w:t>User</w:t>
            </w:r>
            <w:r w:rsidRPr="005C2AF1">
              <w:rPr>
                <w:sz w:val="15"/>
                <w:szCs w:val="14"/>
                <w:lang w:val="en-US"/>
              </w:rPr>
              <w:t>Profile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518630A5" w14:textId="4D63EC52" w:rsidR="00863276" w:rsidRPr="005C2AF1" w:rsidRDefault="00863276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1.6.1.0</w:t>
            </w:r>
          </w:p>
        </w:tc>
        <w:tc>
          <w:tcPr>
            <w:tcW w:w="2227" w:type="dxa"/>
            <w:shd w:val="clear" w:color="auto" w:fill="auto"/>
          </w:tcPr>
          <w:p w14:paraId="735D0B10" w14:textId="20EBEDB2" w:rsidR="00863276" w:rsidRPr="00CA7CD8" w:rsidRDefault="00863276" w:rsidP="00863276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user profile item list</w:t>
            </w:r>
          </w:p>
        </w:tc>
        <w:tc>
          <w:tcPr>
            <w:tcW w:w="1282" w:type="dxa"/>
          </w:tcPr>
          <w:p w14:paraId="749CFC32" w14:textId="160A8CEC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handleClick</w:t>
            </w:r>
          </w:p>
        </w:tc>
        <w:tc>
          <w:tcPr>
            <w:tcW w:w="844" w:type="dxa"/>
          </w:tcPr>
          <w:p w14:paraId="537E6AEF" w14:textId="7D16F409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D9320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863276" w:rsidRPr="00863276" w14:paraId="620D22EF" w14:textId="77777777" w:rsidTr="00D96EFC">
        <w:tc>
          <w:tcPr>
            <w:tcW w:w="2408" w:type="dxa"/>
          </w:tcPr>
          <w:p w14:paraId="6A1816DF" w14:textId="77777777" w:rsidR="00863276" w:rsidRPr="005C2AF1" w:rsidRDefault="00863276" w:rsidP="00791B40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C8869DC" w14:textId="42A06926" w:rsidR="00863276" w:rsidRPr="005C2AF1" w:rsidRDefault="00863276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2A6E606" w14:textId="77777777" w:rsidR="00863276" w:rsidRPr="00CA7CD8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3D99D8D" w14:textId="77777777" w:rsidR="00863276" w:rsidRPr="006B0AEE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7D3360A" w14:textId="4583FEFA" w:rsidR="00863276" w:rsidRPr="005C2AF1" w:rsidRDefault="00863276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CD10DF" w14:textId="77777777" w:rsidR="00863276" w:rsidRPr="00D76C2A" w:rsidRDefault="00863276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B27B00" w14:paraId="0FEF67C0" w14:textId="77777777" w:rsidTr="00D96EFC">
        <w:tc>
          <w:tcPr>
            <w:tcW w:w="2408" w:type="dxa"/>
          </w:tcPr>
          <w:p w14:paraId="5DC1B73D" w14:textId="255240E2" w:rsidR="00CB472D" w:rsidRPr="005C2AF1" w:rsidRDefault="00CB472D" w:rsidP="00791B40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MenuPanel</w:t>
            </w:r>
          </w:p>
        </w:tc>
        <w:tc>
          <w:tcPr>
            <w:tcW w:w="602" w:type="dxa"/>
          </w:tcPr>
          <w:p w14:paraId="39E4DA7D" w14:textId="459C9FE2" w:rsidR="00CB472D" w:rsidRPr="005C2AF1" w:rsidRDefault="00CB472D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2.0.0.0</w:t>
            </w:r>
          </w:p>
        </w:tc>
        <w:tc>
          <w:tcPr>
            <w:tcW w:w="2227" w:type="dxa"/>
            <w:shd w:val="clear" w:color="auto" w:fill="auto"/>
          </w:tcPr>
          <w:p w14:paraId="1A4D9DC9" w14:textId="1C17CEE9" w:rsidR="00CB472D" w:rsidRPr="00CA7CD8" w:rsidRDefault="00CB472D" w:rsidP="00F34941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main drawer panel to the left. Panel works as primary single entry navigation to the main “scenes” of the App. </w:t>
            </w:r>
            <w:r w:rsidR="00F34941">
              <w:rPr>
                <w:sz w:val="13"/>
                <w:szCs w:val="14"/>
                <w:lang w:val="en-US"/>
              </w:rPr>
              <w:t>Panel can be open or closed</w:t>
            </w:r>
          </w:p>
        </w:tc>
        <w:tc>
          <w:tcPr>
            <w:tcW w:w="1282" w:type="dxa"/>
          </w:tcPr>
          <w:p w14:paraId="464BAAA8" w14:textId="19150CFE" w:rsidR="00CB472D" w:rsidRPr="006B0AEE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2EAADD72" w14:textId="53E1BACC" w:rsidR="00CB472D" w:rsidRPr="00CB472D" w:rsidRDefault="00CB472D" w:rsidP="00747FB2">
            <w:pPr>
              <w:rPr>
                <w:sz w:val="13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 w:rsidR="00747FB2"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BFE2572" w14:textId="212353C2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Open: </w:t>
            </w:r>
            <w:r w:rsidR="00AE4233">
              <w:rPr>
                <w:sz w:val="13"/>
                <w:szCs w:val="14"/>
                <w:lang w:val="en-US"/>
              </w:rPr>
              <w:t>bool</w:t>
            </w:r>
          </w:p>
        </w:tc>
      </w:tr>
      <w:tr w:rsidR="00CB472D" w:rsidRPr="00B27B00" w14:paraId="46C43694" w14:textId="77777777" w:rsidTr="00D96EFC">
        <w:trPr>
          <w:trHeight w:val="197"/>
        </w:trPr>
        <w:tc>
          <w:tcPr>
            <w:tcW w:w="2408" w:type="dxa"/>
          </w:tcPr>
          <w:p w14:paraId="28B086CC" w14:textId="2FC8FA0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MenuPanelMessages</w:t>
            </w:r>
          </w:p>
        </w:tc>
        <w:tc>
          <w:tcPr>
            <w:tcW w:w="602" w:type="dxa"/>
          </w:tcPr>
          <w:p w14:paraId="1E78478A" w14:textId="39612736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2.1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4786F447" w14:textId="35AFD699" w:rsidR="00CB472D" w:rsidRPr="00CA7CD8" w:rsidRDefault="0091788B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messages interface</w:t>
            </w:r>
          </w:p>
        </w:tc>
        <w:tc>
          <w:tcPr>
            <w:tcW w:w="1282" w:type="dxa"/>
          </w:tcPr>
          <w:p w14:paraId="044C1BE8" w14:textId="756FF4FE" w:rsidR="00CB472D" w:rsidRPr="006B0AEE" w:rsidRDefault="001716E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handleToggle</w:t>
            </w:r>
          </w:p>
        </w:tc>
        <w:tc>
          <w:tcPr>
            <w:tcW w:w="844" w:type="dxa"/>
          </w:tcPr>
          <w:p w14:paraId="1F56326B" w14:textId="37D6D9F7" w:rsidR="00CB472D" w:rsidRPr="005C2AF1" w:rsidRDefault="00F34941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48D8F88E" w14:textId="08E13F06" w:rsidR="00CB472D" w:rsidRPr="00D76C2A" w:rsidRDefault="00F34941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</w:tc>
      </w:tr>
      <w:tr w:rsidR="00CB472D" w:rsidRPr="00B27B00" w14:paraId="27D404E4" w14:textId="77777777" w:rsidTr="00D96EFC">
        <w:trPr>
          <w:trHeight w:val="197"/>
        </w:trPr>
        <w:tc>
          <w:tcPr>
            <w:tcW w:w="2408" w:type="dxa"/>
          </w:tcPr>
          <w:p w14:paraId="26D150F5" w14:textId="4C2BAF6F" w:rsidR="00CB472D" w:rsidRPr="005C2AF1" w:rsidRDefault="00CB472D" w:rsidP="00F64372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1ECF93F7" w14:textId="3E04F2F5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2.2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55DD2E75" w14:textId="45DF09ED" w:rsidR="00CB472D" w:rsidRPr="00CA7CD8" w:rsidRDefault="009C5AC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List of App Scenes </w:t>
            </w:r>
          </w:p>
        </w:tc>
        <w:tc>
          <w:tcPr>
            <w:tcW w:w="1282" w:type="dxa"/>
          </w:tcPr>
          <w:p w14:paraId="3A6DB179" w14:textId="59C9AAB6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4C14F9" w14:textId="76D73DE0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ECD5F75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CB472D" w:rsidRPr="0030201E" w14:paraId="05D4D06A" w14:textId="77777777" w:rsidTr="00D96EFC">
        <w:trPr>
          <w:trHeight w:val="197"/>
        </w:trPr>
        <w:tc>
          <w:tcPr>
            <w:tcW w:w="2408" w:type="dxa"/>
          </w:tcPr>
          <w:p w14:paraId="09DDE13E" w14:textId="42F62292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B3CE402" w14:textId="3B06E594" w:rsidR="00CB472D" w:rsidRPr="005C2AF1" w:rsidRDefault="00CB472D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 w:rsidR="00F34941"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4FAEAEAD" w14:textId="3FC81545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/d</w:t>
            </w:r>
            <w:r w:rsidR="00CB472D" w:rsidRPr="00CA7CD8">
              <w:rPr>
                <w:sz w:val="13"/>
                <w:szCs w:val="14"/>
                <w:lang w:val="en-US"/>
              </w:rPr>
              <w:t>ashboard</w:t>
            </w:r>
          </w:p>
          <w:p w14:paraId="15CA14BF" w14:textId="1E6AF074" w:rsidR="00CB472D" w:rsidRPr="00CA7CD8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/c</w:t>
            </w:r>
            <w:r w:rsidR="00CB472D" w:rsidRPr="00CA7CD8">
              <w:rPr>
                <w:sz w:val="13"/>
                <w:szCs w:val="14"/>
                <w:lang w:val="en-US"/>
              </w:rPr>
              <w:t>reate</w:t>
            </w:r>
          </w:p>
          <w:p w14:paraId="369C9FCA" w14:textId="213A1C25" w:rsidR="00CB472D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/t</w:t>
            </w:r>
            <w:r w:rsidR="00CB472D" w:rsidRPr="00CA7CD8">
              <w:rPr>
                <w:sz w:val="13"/>
                <w:szCs w:val="14"/>
                <w:lang w:val="en-US"/>
              </w:rPr>
              <w:t>asks</w:t>
            </w:r>
          </w:p>
          <w:p w14:paraId="4D568D75" w14:textId="77777777" w:rsidR="00160CD2" w:rsidRDefault="00160CD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/registrations</w:t>
            </w:r>
          </w:p>
          <w:p w14:paraId="0C7DAF6D" w14:textId="14BFD64C" w:rsidR="00160CD2" w:rsidRDefault="00D43696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  <w:p w14:paraId="1E8CDD7B" w14:textId="77777777" w:rsidR="00D43696" w:rsidRDefault="00D43696" w:rsidP="00372E48">
            <w:pPr>
              <w:rPr>
                <w:sz w:val="13"/>
                <w:szCs w:val="14"/>
                <w:lang w:val="en-US"/>
              </w:rPr>
            </w:pPr>
          </w:p>
          <w:p w14:paraId="26A754BB" w14:textId="1B109DB6" w:rsidR="00CB472D" w:rsidRPr="00CA7CD8" w:rsidRDefault="00CB472D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(could be implemented with routes to encourage codesplitting and different lacy/asynchronous load techniques </w:t>
            </w:r>
            <w:r w:rsidR="00D171D0">
              <w:rPr>
                <w:sz w:val="13"/>
                <w:szCs w:val="14"/>
                <w:lang w:val="en-US"/>
              </w:rPr>
              <w:t>or dynamic module import</w:t>
            </w:r>
          </w:p>
        </w:tc>
        <w:tc>
          <w:tcPr>
            <w:tcW w:w="1282" w:type="dxa"/>
          </w:tcPr>
          <w:p w14:paraId="7ABD7D4B" w14:textId="07F39D9D" w:rsidR="00CB472D" w:rsidRPr="006B0AEE" w:rsidRDefault="004272C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7C6A4918" w14:textId="1D3E5131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48322A5" w14:textId="2DD6679A" w:rsidR="00CB472D" w:rsidRPr="00D76C2A" w:rsidRDefault="00924E75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Route: string</w:t>
            </w:r>
          </w:p>
        </w:tc>
      </w:tr>
      <w:tr w:rsidR="00CB472D" w:rsidRPr="00715B20" w14:paraId="3FC7FAB2" w14:textId="77777777" w:rsidTr="00D96EFC">
        <w:trPr>
          <w:trHeight w:val="197"/>
        </w:trPr>
        <w:tc>
          <w:tcPr>
            <w:tcW w:w="2408" w:type="dxa"/>
          </w:tcPr>
          <w:p w14:paraId="255E0629" w14:textId="5AECE5B7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MenuPanelUser</w:t>
            </w:r>
            <w:r>
              <w:rPr>
                <w:sz w:val="15"/>
                <w:szCs w:val="14"/>
                <w:lang w:val="en-US"/>
              </w:rPr>
              <w:t>List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56ACCE40" w14:textId="710F8A42" w:rsidR="00CB472D" w:rsidRPr="005C2AF1" w:rsidRDefault="00F34941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</w:t>
            </w:r>
            <w:r w:rsidR="00CB472D"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9E0D91E" w14:textId="4E5129E4" w:rsidR="00CB472D" w:rsidRPr="00CA7CD8" w:rsidRDefault="007D3556" w:rsidP="002C79D3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A list of custom </w:t>
            </w:r>
            <w:r w:rsidR="004675F0">
              <w:rPr>
                <w:sz w:val="13"/>
                <w:szCs w:val="14"/>
                <w:lang w:val="en-US"/>
              </w:rPr>
              <w:t xml:space="preserve">menu item the user can attach to the menu panel. </w:t>
            </w:r>
          </w:p>
        </w:tc>
        <w:tc>
          <w:tcPr>
            <w:tcW w:w="1282" w:type="dxa"/>
          </w:tcPr>
          <w:p w14:paraId="12CB1E5F" w14:textId="77777777" w:rsidR="00CB472D" w:rsidRPr="006B0AEE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F61575" w14:textId="527CA4CD" w:rsidR="00CB472D" w:rsidRPr="005C2AF1" w:rsidRDefault="00CB472D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8A2273C" w14:textId="77777777" w:rsidR="00CB472D" w:rsidRPr="00D76C2A" w:rsidRDefault="00CB472D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1D8645C7" w14:textId="77777777" w:rsidTr="00D96EFC">
        <w:trPr>
          <w:trHeight w:val="197"/>
        </w:trPr>
        <w:tc>
          <w:tcPr>
            <w:tcW w:w="2408" w:type="dxa"/>
          </w:tcPr>
          <w:p w14:paraId="7DD31C2A" w14:textId="4D357FC9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MenuPanelUserListItem</w:t>
            </w:r>
            <w:r w:rsidR="007619EA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05C1EAF8" w14:textId="59C40BC1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2.</w:t>
            </w:r>
            <w:r>
              <w:rPr>
                <w:sz w:val="15"/>
                <w:szCs w:val="14"/>
                <w:lang w:val="en-US"/>
              </w:rPr>
              <w:t>3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6F142A5" w14:textId="6BA70BC8" w:rsidR="006871E8" w:rsidRPr="00CA7CD8" w:rsidRDefault="006871E8" w:rsidP="006871E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0F26D948" w14:textId="170BEC95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onClick/OnAttach</w:t>
            </w:r>
          </w:p>
        </w:tc>
        <w:tc>
          <w:tcPr>
            <w:tcW w:w="844" w:type="dxa"/>
          </w:tcPr>
          <w:p w14:paraId="10968398" w14:textId="1558EA72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94314E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160CD2" w14:paraId="0BB89EEE" w14:textId="77777777" w:rsidTr="00D96EFC">
        <w:trPr>
          <w:trHeight w:val="197"/>
        </w:trPr>
        <w:tc>
          <w:tcPr>
            <w:tcW w:w="2408" w:type="dxa"/>
          </w:tcPr>
          <w:p w14:paraId="01EE079E" w14:textId="678C344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lastRenderedPageBreak/>
              <w:t>MenuPanelUser</w:t>
            </w:r>
            <w:r>
              <w:rPr>
                <w:sz w:val="15"/>
                <w:szCs w:val="14"/>
                <w:lang w:val="en-US"/>
              </w:rPr>
              <w:t>ListSearch</w:t>
            </w:r>
            <w:r w:rsidR="00B74077">
              <w:rPr>
                <w:sz w:val="15"/>
                <w:szCs w:val="14"/>
                <w:lang w:val="en-US"/>
              </w:rPr>
              <w:t xml:space="preserve"> (v2)</w:t>
            </w:r>
          </w:p>
        </w:tc>
        <w:tc>
          <w:tcPr>
            <w:tcW w:w="602" w:type="dxa"/>
          </w:tcPr>
          <w:p w14:paraId="23A6E608" w14:textId="123559CE" w:rsidR="006871E8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2.3.2.0</w:t>
            </w:r>
          </w:p>
        </w:tc>
        <w:tc>
          <w:tcPr>
            <w:tcW w:w="2227" w:type="dxa"/>
            <w:shd w:val="clear" w:color="auto" w:fill="auto"/>
          </w:tcPr>
          <w:p w14:paraId="54D38C23" w14:textId="77777777" w:rsidR="006871E8" w:rsidRPr="00CA7CD8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2B3F347" w14:textId="77777777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C88DF74" w14:textId="77777777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9F15E3A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6871E8" w:rsidRPr="00715B20" w14:paraId="0A7ACD2A" w14:textId="77777777" w:rsidTr="00D96EFC">
        <w:trPr>
          <w:trHeight w:val="197"/>
        </w:trPr>
        <w:tc>
          <w:tcPr>
            <w:tcW w:w="2408" w:type="dxa"/>
          </w:tcPr>
          <w:p w14:paraId="579EA7D3" w14:textId="2EA77BF0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</w:p>
        </w:tc>
        <w:tc>
          <w:tcPr>
            <w:tcW w:w="602" w:type="dxa"/>
          </w:tcPr>
          <w:p w14:paraId="3AE6226A" w14:textId="1C538C07" w:rsidR="006871E8" w:rsidRPr="005C2AF1" w:rsidRDefault="006871E8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</w:t>
            </w:r>
            <w:r w:rsidRPr="005C2AF1">
              <w:rPr>
                <w:sz w:val="15"/>
                <w:szCs w:val="14"/>
                <w:lang w:val="en-US"/>
              </w:rPr>
              <w:t>.0.0</w:t>
            </w:r>
          </w:p>
        </w:tc>
        <w:tc>
          <w:tcPr>
            <w:tcW w:w="2227" w:type="dxa"/>
            <w:shd w:val="clear" w:color="auto" w:fill="auto"/>
          </w:tcPr>
          <w:p w14:paraId="18C21645" w14:textId="3275806A" w:rsidR="006871E8" w:rsidRPr="00CA7CD8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Opens or closes the ODEUM App Market list</w:t>
            </w:r>
          </w:p>
        </w:tc>
        <w:tc>
          <w:tcPr>
            <w:tcW w:w="1282" w:type="dxa"/>
          </w:tcPr>
          <w:p w14:paraId="67FF98E5" w14:textId="5E669EE2" w:rsidR="006871E8" w:rsidRPr="006B0AEE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68DD1CFF" w14:textId="16235C8F" w:rsidR="006871E8" w:rsidRPr="005C2AF1" w:rsidRDefault="00B233C2" w:rsidP="00372E48">
            <w:pPr>
              <w:rPr>
                <w:sz w:val="15"/>
                <w:szCs w:val="14"/>
                <w:lang w:val="en-US"/>
              </w:rPr>
            </w:pPr>
            <w:r w:rsidRPr="00CB472D">
              <w:rPr>
                <w:sz w:val="13"/>
                <w:szCs w:val="14"/>
                <w:lang w:val="en-US"/>
              </w:rPr>
              <w:t>this.state.</w:t>
            </w:r>
            <w:r>
              <w:rPr>
                <w:sz w:val="13"/>
                <w:szCs w:val="14"/>
                <w:lang w:val="en-US"/>
              </w:rPr>
              <w:t>open</w:t>
            </w:r>
          </w:p>
        </w:tc>
        <w:tc>
          <w:tcPr>
            <w:tcW w:w="1566" w:type="dxa"/>
            <w:shd w:val="clear" w:color="auto" w:fill="auto"/>
          </w:tcPr>
          <w:p w14:paraId="60CC432A" w14:textId="77777777" w:rsidR="006871E8" w:rsidRDefault="00B233C2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open: bool</w:t>
            </w:r>
          </w:p>
          <w:p w14:paraId="1739883D" w14:textId="77777777" w:rsidR="001947E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show: bool</w:t>
            </w:r>
          </w:p>
          <w:p w14:paraId="05AE4ADE" w14:textId="5ECB73CA" w:rsidR="001947EA" w:rsidRPr="00D76C2A" w:rsidRDefault="001947E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6871E8" w:rsidRPr="00715B20" w14:paraId="509EDDDA" w14:textId="77777777" w:rsidTr="00D96EFC">
        <w:trPr>
          <w:trHeight w:val="197"/>
        </w:trPr>
        <w:tc>
          <w:tcPr>
            <w:tcW w:w="2408" w:type="dxa"/>
          </w:tcPr>
          <w:p w14:paraId="1B0FFDA5" w14:textId="152C47CE" w:rsidR="006871E8" w:rsidRDefault="006871E8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3E7E63CB" w14:textId="58B526AB" w:rsidR="006871E8" w:rsidRPr="005C2AF1" w:rsidRDefault="006871E8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2.4.1.0</w:t>
            </w:r>
          </w:p>
        </w:tc>
        <w:tc>
          <w:tcPr>
            <w:tcW w:w="2227" w:type="dxa"/>
            <w:shd w:val="clear" w:color="auto" w:fill="auto"/>
          </w:tcPr>
          <w:p w14:paraId="229761BC" w14:textId="02387FC4" w:rsidR="006871E8" w:rsidRPr="00CA7CD8" w:rsidRDefault="0054235C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A list of Apps available in the ODEUM App Market</w:t>
            </w:r>
          </w:p>
        </w:tc>
        <w:tc>
          <w:tcPr>
            <w:tcW w:w="1282" w:type="dxa"/>
          </w:tcPr>
          <w:p w14:paraId="41C335B0" w14:textId="4B4F0762" w:rsidR="006871E8" w:rsidRPr="006B0AEE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8D40BD" w14:textId="539978FC" w:rsidR="006871E8" w:rsidRPr="005C2AF1" w:rsidRDefault="006871E8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9F96B86" w14:textId="77777777" w:rsidR="006871E8" w:rsidRPr="00D76C2A" w:rsidRDefault="006871E8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A7D9E" w14:paraId="4FA32AAD" w14:textId="77777777" w:rsidTr="00D96EFC">
        <w:trPr>
          <w:trHeight w:val="197"/>
        </w:trPr>
        <w:tc>
          <w:tcPr>
            <w:tcW w:w="2408" w:type="dxa"/>
          </w:tcPr>
          <w:p w14:paraId="58454101" w14:textId="464C87A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MenuPanelAppMarket</w:t>
            </w:r>
            <w:r>
              <w:rPr>
                <w:sz w:val="15"/>
                <w:szCs w:val="14"/>
                <w:lang w:val="en-US"/>
              </w:rPr>
              <w:t>ListItem</w:t>
            </w:r>
          </w:p>
        </w:tc>
        <w:tc>
          <w:tcPr>
            <w:tcW w:w="602" w:type="dxa"/>
          </w:tcPr>
          <w:p w14:paraId="30A8AAEF" w14:textId="6EF3F14D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2.4.2.0</w:t>
            </w:r>
          </w:p>
        </w:tc>
        <w:tc>
          <w:tcPr>
            <w:tcW w:w="2227" w:type="dxa"/>
            <w:shd w:val="clear" w:color="auto" w:fill="auto"/>
          </w:tcPr>
          <w:p w14:paraId="459500B4" w14:textId="6EC98FA2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Single item in the list</w:t>
            </w:r>
          </w:p>
        </w:tc>
        <w:tc>
          <w:tcPr>
            <w:tcW w:w="1282" w:type="dxa"/>
          </w:tcPr>
          <w:p w14:paraId="137A362C" w14:textId="5D0D7506" w:rsidR="000A7D9E" w:rsidRPr="006B0AEE" w:rsidRDefault="006D4BB3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0048E2AB" w14:textId="78EF681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C7578" w14:textId="4C25E652" w:rsidR="000A7D9E" w:rsidRPr="00D76C2A" w:rsidRDefault="00E012DF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href: string</w:t>
            </w:r>
          </w:p>
        </w:tc>
      </w:tr>
      <w:tr w:rsidR="000A7D9E" w:rsidRPr="000A7D9E" w14:paraId="47739960" w14:textId="77777777" w:rsidTr="00D96EFC">
        <w:trPr>
          <w:trHeight w:val="197"/>
        </w:trPr>
        <w:tc>
          <w:tcPr>
            <w:tcW w:w="2408" w:type="dxa"/>
          </w:tcPr>
          <w:p w14:paraId="4DAE8898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3E1D3068" w14:textId="6C380B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A15B271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93F6D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D6B749E" w14:textId="527CDF6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E658386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F01DC9" w14:paraId="69473159" w14:textId="77777777" w:rsidTr="00D96EFC">
        <w:trPr>
          <w:trHeight w:val="197"/>
        </w:trPr>
        <w:tc>
          <w:tcPr>
            <w:tcW w:w="2408" w:type="dxa"/>
          </w:tcPr>
          <w:p w14:paraId="10EFDAC8" w14:textId="00FD0B5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Workspace</w:t>
            </w:r>
          </w:p>
        </w:tc>
        <w:tc>
          <w:tcPr>
            <w:tcW w:w="602" w:type="dxa"/>
          </w:tcPr>
          <w:p w14:paraId="4E958533" w14:textId="34A7030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3.0.0.0</w:t>
            </w:r>
          </w:p>
        </w:tc>
        <w:tc>
          <w:tcPr>
            <w:tcW w:w="2227" w:type="dxa"/>
            <w:shd w:val="clear" w:color="auto" w:fill="auto"/>
          </w:tcPr>
          <w:p w14:paraId="42B5A330" w14:textId="3A8746CE" w:rsidR="000A7D9E" w:rsidRPr="00CA7CD8" w:rsidRDefault="00E50257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 xml:space="preserve">The workspace is the </w:t>
            </w:r>
            <w:r w:rsidR="008028B7">
              <w:rPr>
                <w:sz w:val="13"/>
                <w:szCs w:val="14"/>
                <w:lang w:val="en-US"/>
              </w:rPr>
              <w:t>central app content and functionality area</w:t>
            </w:r>
            <w:r w:rsidR="00F01DC9">
              <w:rPr>
                <w:sz w:val="13"/>
                <w:szCs w:val="14"/>
                <w:lang w:val="en-US"/>
              </w:rPr>
              <w:t>. The workspace is populated with content from the different App Scenes</w:t>
            </w:r>
            <w:r w:rsidR="003E31DA">
              <w:rPr>
                <w:sz w:val="13"/>
                <w:szCs w:val="14"/>
                <w:lang w:val="en-US"/>
              </w:rPr>
              <w:t>. If the workspace is empty populated is set to “false”.</w:t>
            </w:r>
          </w:p>
        </w:tc>
        <w:tc>
          <w:tcPr>
            <w:tcW w:w="1282" w:type="dxa"/>
          </w:tcPr>
          <w:p w14:paraId="295C3C0E" w14:textId="77777777" w:rsidR="000A7D9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unmountScenes</w:t>
            </w:r>
          </w:p>
          <w:p w14:paraId="4351FFBC" w14:textId="5278A9F2" w:rsidR="00611BFE" w:rsidRPr="006B0AEE" w:rsidRDefault="00611BF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onPopulation</w:t>
            </w:r>
          </w:p>
        </w:tc>
        <w:tc>
          <w:tcPr>
            <w:tcW w:w="844" w:type="dxa"/>
          </w:tcPr>
          <w:p w14:paraId="4D423B9B" w14:textId="6E0A40CF" w:rsidR="000A7D9E" w:rsidRPr="003E31D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</w:t>
            </w:r>
            <w:r w:rsidRPr="003E31DA">
              <w:rPr>
                <w:sz w:val="13"/>
                <w:szCs w:val="14"/>
                <w:lang w:val="en-US"/>
              </w:rPr>
              <w:t>his.state.populated</w:t>
            </w:r>
          </w:p>
        </w:tc>
        <w:tc>
          <w:tcPr>
            <w:tcW w:w="1566" w:type="dxa"/>
            <w:shd w:val="clear" w:color="auto" w:fill="auto"/>
          </w:tcPr>
          <w:p w14:paraId="00F59AFB" w14:textId="12C15A2E" w:rsidR="000A7D9E" w:rsidRPr="00D76C2A" w:rsidRDefault="003E31DA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populated: bool</w:t>
            </w:r>
          </w:p>
        </w:tc>
      </w:tr>
      <w:tr w:rsidR="000A7D9E" w:rsidRPr="005C2AF1" w14:paraId="76EF1E77" w14:textId="77777777" w:rsidTr="00D96EFC">
        <w:tc>
          <w:tcPr>
            <w:tcW w:w="2408" w:type="dxa"/>
          </w:tcPr>
          <w:p w14:paraId="5489D998" w14:textId="7F74CC8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4F94B23D" w14:textId="0006A0D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3.1.0.0</w:t>
            </w:r>
          </w:p>
        </w:tc>
        <w:tc>
          <w:tcPr>
            <w:tcW w:w="2227" w:type="dxa"/>
            <w:shd w:val="clear" w:color="auto" w:fill="auto"/>
          </w:tcPr>
          <w:p w14:paraId="49470B0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351FB9C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57E3BAB" w14:textId="3BCCA69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C3F733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9F8D254" w14:textId="77777777" w:rsidTr="00D96EFC">
        <w:tc>
          <w:tcPr>
            <w:tcW w:w="2408" w:type="dxa"/>
          </w:tcPr>
          <w:p w14:paraId="4CFAF342" w14:textId="292C3B7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WorkspaceMainTabItem</w:t>
            </w:r>
          </w:p>
        </w:tc>
        <w:tc>
          <w:tcPr>
            <w:tcW w:w="602" w:type="dxa"/>
          </w:tcPr>
          <w:p w14:paraId="11C79889" w14:textId="6E7E14DC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3.1.1.0</w:t>
            </w:r>
          </w:p>
        </w:tc>
        <w:tc>
          <w:tcPr>
            <w:tcW w:w="2227" w:type="dxa"/>
            <w:shd w:val="clear" w:color="auto" w:fill="auto"/>
          </w:tcPr>
          <w:p w14:paraId="1D7D0DB3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1063A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1834FD6" w14:textId="1D2720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59AAD59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2F235CC" w14:textId="77777777" w:rsidTr="00D96EFC">
        <w:tc>
          <w:tcPr>
            <w:tcW w:w="2408" w:type="dxa"/>
          </w:tcPr>
          <w:p w14:paraId="585F3B67" w14:textId="3ED7AC84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WorkspaceSuperTabList</w:t>
            </w:r>
          </w:p>
        </w:tc>
        <w:tc>
          <w:tcPr>
            <w:tcW w:w="602" w:type="dxa"/>
          </w:tcPr>
          <w:p w14:paraId="57ACCC38" w14:textId="0E95D1F7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3.2.0.0</w:t>
            </w:r>
          </w:p>
        </w:tc>
        <w:tc>
          <w:tcPr>
            <w:tcW w:w="2227" w:type="dxa"/>
            <w:shd w:val="clear" w:color="auto" w:fill="auto"/>
          </w:tcPr>
          <w:p w14:paraId="3708261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13F5B9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EA9C573" w14:textId="66FADEB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208B41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89A5EC6" w14:textId="77777777" w:rsidTr="00D96EFC">
        <w:tc>
          <w:tcPr>
            <w:tcW w:w="2408" w:type="dxa"/>
          </w:tcPr>
          <w:p w14:paraId="60CEE7E2" w14:textId="15907BC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WorkspaceSuperTabItem</w:t>
            </w:r>
          </w:p>
        </w:tc>
        <w:tc>
          <w:tcPr>
            <w:tcW w:w="602" w:type="dxa"/>
          </w:tcPr>
          <w:p w14:paraId="21067940" w14:textId="3DFAEC1A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3.2.1.0</w:t>
            </w:r>
          </w:p>
        </w:tc>
        <w:tc>
          <w:tcPr>
            <w:tcW w:w="2227" w:type="dxa"/>
            <w:shd w:val="clear" w:color="auto" w:fill="auto"/>
          </w:tcPr>
          <w:p w14:paraId="40456D1D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00EAF1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277C0BC" w14:textId="36A982E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29C5E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B7253A8" w14:textId="77777777" w:rsidTr="00D96EFC">
        <w:tc>
          <w:tcPr>
            <w:tcW w:w="2408" w:type="dxa"/>
          </w:tcPr>
          <w:p w14:paraId="09E3E01A" w14:textId="73020A7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WorkspaceSubTabList</w:t>
            </w:r>
          </w:p>
        </w:tc>
        <w:tc>
          <w:tcPr>
            <w:tcW w:w="602" w:type="dxa"/>
          </w:tcPr>
          <w:p w14:paraId="54BE3EC7" w14:textId="69BDFD1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3.3.0.0</w:t>
            </w:r>
          </w:p>
        </w:tc>
        <w:tc>
          <w:tcPr>
            <w:tcW w:w="2227" w:type="dxa"/>
            <w:shd w:val="clear" w:color="auto" w:fill="auto"/>
          </w:tcPr>
          <w:p w14:paraId="0CF1A30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4A579A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080841" w14:textId="6E606F9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8316EB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B885D5E" w14:textId="77777777" w:rsidTr="00D96EFC">
        <w:tc>
          <w:tcPr>
            <w:tcW w:w="2408" w:type="dxa"/>
          </w:tcPr>
          <w:p w14:paraId="061552CA" w14:textId="493CC7D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WorkspaceSubTabItem</w:t>
            </w:r>
          </w:p>
        </w:tc>
        <w:tc>
          <w:tcPr>
            <w:tcW w:w="602" w:type="dxa"/>
          </w:tcPr>
          <w:p w14:paraId="47A59123" w14:textId="4975A832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3.3.1.0</w:t>
            </w:r>
          </w:p>
        </w:tc>
        <w:tc>
          <w:tcPr>
            <w:tcW w:w="2227" w:type="dxa"/>
            <w:shd w:val="clear" w:color="auto" w:fill="auto"/>
          </w:tcPr>
          <w:p w14:paraId="6D944212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6143E2F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B79B5B" w14:textId="5B37C88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DCFE4C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B3F967A" w14:textId="77777777" w:rsidTr="00D96EFC">
        <w:tc>
          <w:tcPr>
            <w:tcW w:w="2408" w:type="dxa"/>
          </w:tcPr>
          <w:p w14:paraId="0F6AE65F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4D918CF" w14:textId="0C69297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4A9CCD6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103F3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1241E49" w14:textId="51A2367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1AAA9C4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1783E79" w14:textId="77777777" w:rsidTr="00D96EFC">
        <w:tc>
          <w:tcPr>
            <w:tcW w:w="2408" w:type="dxa"/>
          </w:tcPr>
          <w:p w14:paraId="1288B7BA" w14:textId="3BCB77F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Footer</w:t>
            </w:r>
          </w:p>
        </w:tc>
        <w:tc>
          <w:tcPr>
            <w:tcW w:w="602" w:type="dxa"/>
          </w:tcPr>
          <w:p w14:paraId="4BBB30FB" w14:textId="6AAF0FE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4.0.0.0</w:t>
            </w:r>
          </w:p>
        </w:tc>
        <w:tc>
          <w:tcPr>
            <w:tcW w:w="2227" w:type="dxa"/>
            <w:shd w:val="clear" w:color="auto" w:fill="auto"/>
          </w:tcPr>
          <w:p w14:paraId="75CBFE59" w14:textId="24DBD19D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412D43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DE98C93" w14:textId="2555B52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3C2C123" w14:textId="7FF2D85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5D19BB4" w14:textId="77777777" w:rsidTr="00D96EFC">
        <w:tc>
          <w:tcPr>
            <w:tcW w:w="2408" w:type="dxa"/>
          </w:tcPr>
          <w:p w14:paraId="0369FB89" w14:textId="07C732E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FooterLabel</w:t>
            </w:r>
          </w:p>
        </w:tc>
        <w:tc>
          <w:tcPr>
            <w:tcW w:w="602" w:type="dxa"/>
          </w:tcPr>
          <w:p w14:paraId="75C2BCD4" w14:textId="277876E2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4.1.0.0</w:t>
            </w:r>
          </w:p>
        </w:tc>
        <w:tc>
          <w:tcPr>
            <w:tcW w:w="2227" w:type="dxa"/>
            <w:shd w:val="clear" w:color="auto" w:fill="auto"/>
          </w:tcPr>
          <w:p w14:paraId="0E61BA3E" w14:textId="182CAF7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/about</w:t>
            </w:r>
          </w:p>
        </w:tc>
        <w:tc>
          <w:tcPr>
            <w:tcW w:w="1282" w:type="dxa"/>
          </w:tcPr>
          <w:p w14:paraId="54A9D521" w14:textId="308FD009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onClick</w:t>
            </w:r>
          </w:p>
        </w:tc>
        <w:tc>
          <w:tcPr>
            <w:tcW w:w="844" w:type="dxa"/>
          </w:tcPr>
          <w:p w14:paraId="5632922C" w14:textId="4164D7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D1E7DEB" w14:textId="0F44F79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title: string</w:t>
            </w:r>
          </w:p>
        </w:tc>
      </w:tr>
      <w:tr w:rsidR="000A7D9E" w:rsidRPr="005C2AF1" w14:paraId="710A9ED5" w14:textId="77777777" w:rsidTr="00D96EFC">
        <w:tc>
          <w:tcPr>
            <w:tcW w:w="2408" w:type="dxa"/>
          </w:tcPr>
          <w:p w14:paraId="17B1B614" w14:textId="7FF8836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FooterHelp</w:t>
            </w:r>
          </w:p>
        </w:tc>
        <w:tc>
          <w:tcPr>
            <w:tcW w:w="602" w:type="dxa"/>
          </w:tcPr>
          <w:p w14:paraId="1ADE8A68" w14:textId="5D62BA1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4.2.0.0</w:t>
            </w:r>
          </w:p>
        </w:tc>
        <w:tc>
          <w:tcPr>
            <w:tcW w:w="2227" w:type="dxa"/>
            <w:shd w:val="clear" w:color="auto" w:fill="auto"/>
          </w:tcPr>
          <w:p w14:paraId="648A79C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B64526D" w14:textId="2AB0A0BA" w:rsidR="000A7D9E" w:rsidRPr="006B0AEE" w:rsidRDefault="00A17BC8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onToggle</w:t>
            </w:r>
          </w:p>
        </w:tc>
        <w:tc>
          <w:tcPr>
            <w:tcW w:w="844" w:type="dxa"/>
          </w:tcPr>
          <w:p w14:paraId="2F6EBF1B" w14:textId="12622CF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6A6334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E4B7B4E" w14:textId="77777777" w:rsidTr="00D96EFC">
        <w:tc>
          <w:tcPr>
            <w:tcW w:w="2408" w:type="dxa"/>
          </w:tcPr>
          <w:p w14:paraId="5BEF9D8A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068F7DF3" w14:textId="09AAEF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486D5349" w14:textId="1D890760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E725C2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520E6F2" w14:textId="32BB171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A489A11" w14:textId="0275EAF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3EC10B97" w14:textId="77777777" w:rsidTr="00D96EFC">
        <w:tc>
          <w:tcPr>
            <w:tcW w:w="2408" w:type="dxa"/>
          </w:tcPr>
          <w:p w14:paraId="2B7ADADA" w14:textId="7BD6358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NotificationPanel</w:t>
            </w:r>
          </w:p>
        </w:tc>
        <w:tc>
          <w:tcPr>
            <w:tcW w:w="602" w:type="dxa"/>
          </w:tcPr>
          <w:p w14:paraId="0C084689" w14:textId="74B6136E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5.0.0.0</w:t>
            </w:r>
          </w:p>
        </w:tc>
        <w:tc>
          <w:tcPr>
            <w:tcW w:w="2227" w:type="dxa"/>
            <w:shd w:val="clear" w:color="auto" w:fill="auto"/>
          </w:tcPr>
          <w:p w14:paraId="01C7BE17" w14:textId="2C782E83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80FAB1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6D43678" w14:textId="1445E28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3A89B0" w14:textId="325566FD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4B979E7" w14:textId="77777777" w:rsidTr="00D96EFC">
        <w:tc>
          <w:tcPr>
            <w:tcW w:w="2408" w:type="dxa"/>
          </w:tcPr>
          <w:p w14:paraId="36BCFCF6" w14:textId="63D0428C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NotificationPanelToggle</w:t>
            </w:r>
          </w:p>
        </w:tc>
        <w:tc>
          <w:tcPr>
            <w:tcW w:w="602" w:type="dxa"/>
          </w:tcPr>
          <w:p w14:paraId="2C29124B" w14:textId="0D89BDE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5.1.0.0</w:t>
            </w:r>
          </w:p>
        </w:tc>
        <w:tc>
          <w:tcPr>
            <w:tcW w:w="2227" w:type="dxa"/>
            <w:shd w:val="clear" w:color="auto" w:fill="auto"/>
          </w:tcPr>
          <w:p w14:paraId="398913F1" w14:textId="27EC2DF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BF2A0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ACEDCAA" w14:textId="6C23294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CF456F9" w14:textId="39CC90B1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2345BF7" w14:textId="77777777" w:rsidTr="00D96EFC">
        <w:tc>
          <w:tcPr>
            <w:tcW w:w="2408" w:type="dxa"/>
          </w:tcPr>
          <w:p w14:paraId="625D12AF" w14:textId="4795F23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</w:p>
        </w:tc>
        <w:tc>
          <w:tcPr>
            <w:tcW w:w="602" w:type="dxa"/>
          </w:tcPr>
          <w:p w14:paraId="7236C100" w14:textId="615AE39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5.2.0.0</w:t>
            </w:r>
          </w:p>
        </w:tc>
        <w:tc>
          <w:tcPr>
            <w:tcW w:w="2227" w:type="dxa"/>
            <w:shd w:val="clear" w:color="auto" w:fill="auto"/>
          </w:tcPr>
          <w:p w14:paraId="64F944BC" w14:textId="421673FA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A8570E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9CEBC75" w14:textId="4609A17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B20BE61" w14:textId="540000B0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CC9A10" w14:textId="77777777" w:rsidTr="00D96EFC">
        <w:tc>
          <w:tcPr>
            <w:tcW w:w="2408" w:type="dxa"/>
          </w:tcPr>
          <w:p w14:paraId="24557EFE" w14:textId="5E79FD66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Notification</w:t>
            </w:r>
            <w:r>
              <w:rPr>
                <w:sz w:val="15"/>
                <w:szCs w:val="14"/>
                <w:lang w:val="en-US"/>
              </w:rPr>
              <w:t>List</w:t>
            </w:r>
            <w:r w:rsidRPr="005C2AF1">
              <w:rPr>
                <w:sz w:val="15"/>
                <w:szCs w:val="14"/>
                <w:lang w:val="en-US"/>
              </w:rPr>
              <w:t>Item</w:t>
            </w:r>
          </w:p>
        </w:tc>
        <w:tc>
          <w:tcPr>
            <w:tcW w:w="602" w:type="dxa"/>
          </w:tcPr>
          <w:p w14:paraId="70FB3717" w14:textId="1DB36396" w:rsidR="000A7D9E" w:rsidRPr="005C2AF1" w:rsidRDefault="000A7D9E" w:rsidP="000077F0">
            <w:pPr>
              <w:jc w:val="right"/>
              <w:rPr>
                <w:sz w:val="15"/>
                <w:szCs w:val="14"/>
                <w:lang w:val="en-US"/>
              </w:rPr>
            </w:pPr>
            <w:r w:rsidRPr="005C2AF1">
              <w:rPr>
                <w:sz w:val="15"/>
                <w:szCs w:val="14"/>
                <w:lang w:val="en-US"/>
              </w:rPr>
              <w:t>5.</w:t>
            </w:r>
            <w:r>
              <w:rPr>
                <w:sz w:val="15"/>
                <w:szCs w:val="14"/>
                <w:lang w:val="en-US"/>
              </w:rPr>
              <w:t>2</w:t>
            </w:r>
            <w:r w:rsidRPr="005C2AF1">
              <w:rPr>
                <w:sz w:val="15"/>
                <w:szCs w:val="14"/>
                <w:lang w:val="en-US"/>
              </w:rPr>
              <w:t>.</w:t>
            </w:r>
            <w:r>
              <w:rPr>
                <w:sz w:val="15"/>
                <w:szCs w:val="14"/>
                <w:lang w:val="en-US"/>
              </w:rPr>
              <w:t>1</w:t>
            </w:r>
            <w:r w:rsidRPr="005C2AF1">
              <w:rPr>
                <w:sz w:val="15"/>
                <w:szCs w:val="14"/>
                <w:lang w:val="en-US"/>
              </w:rPr>
              <w:t>.0</w:t>
            </w:r>
          </w:p>
        </w:tc>
        <w:tc>
          <w:tcPr>
            <w:tcW w:w="2227" w:type="dxa"/>
            <w:shd w:val="clear" w:color="auto" w:fill="auto"/>
          </w:tcPr>
          <w:p w14:paraId="2D9C1582" w14:textId="31A11538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1ED8D1C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7F1EA87" w14:textId="6C486F9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F0FC3" w14:textId="395B6E7B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F490B4F" w14:textId="77777777" w:rsidTr="00D96EFC">
        <w:tc>
          <w:tcPr>
            <w:tcW w:w="2408" w:type="dxa"/>
          </w:tcPr>
          <w:p w14:paraId="2F86BBD5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7C9D4E27" w14:textId="1BC07B20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B188D4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B1FC9C0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7F14F1D" w14:textId="014B26E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F74CF7E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ADBBDEB" w14:textId="77777777" w:rsidTr="00D96EFC">
        <w:tc>
          <w:tcPr>
            <w:tcW w:w="2408" w:type="dxa"/>
          </w:tcPr>
          <w:p w14:paraId="6CFB9F30" w14:textId="08FB0E98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MessagePanel</w:t>
            </w:r>
          </w:p>
        </w:tc>
        <w:tc>
          <w:tcPr>
            <w:tcW w:w="602" w:type="dxa"/>
          </w:tcPr>
          <w:p w14:paraId="6043BD53" w14:textId="35DBCE99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6.0.0.0</w:t>
            </w:r>
          </w:p>
        </w:tc>
        <w:tc>
          <w:tcPr>
            <w:tcW w:w="2227" w:type="dxa"/>
            <w:shd w:val="clear" w:color="auto" w:fill="auto"/>
          </w:tcPr>
          <w:p w14:paraId="50273DFA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023306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C818880" w14:textId="4D8BAB2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5E407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25A09FE" w14:textId="77777777" w:rsidTr="00D96EFC">
        <w:tc>
          <w:tcPr>
            <w:tcW w:w="2408" w:type="dxa"/>
          </w:tcPr>
          <w:p w14:paraId="6397F8A8" w14:textId="226B9D36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MessagePanelSearch</w:t>
            </w:r>
          </w:p>
        </w:tc>
        <w:tc>
          <w:tcPr>
            <w:tcW w:w="602" w:type="dxa"/>
          </w:tcPr>
          <w:p w14:paraId="1505DD20" w14:textId="44CAC6DB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6.1.0.0</w:t>
            </w:r>
          </w:p>
        </w:tc>
        <w:tc>
          <w:tcPr>
            <w:tcW w:w="2227" w:type="dxa"/>
            <w:shd w:val="clear" w:color="auto" w:fill="auto"/>
          </w:tcPr>
          <w:p w14:paraId="43511060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394345A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EE02D4" w14:textId="7A917505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0EF2B3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F17D605" w14:textId="77777777" w:rsidTr="00D96EFC">
        <w:tc>
          <w:tcPr>
            <w:tcW w:w="2408" w:type="dxa"/>
          </w:tcPr>
          <w:p w14:paraId="0C17E27C" w14:textId="157AD8BE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MessagePanelTabs</w:t>
            </w:r>
          </w:p>
        </w:tc>
        <w:tc>
          <w:tcPr>
            <w:tcW w:w="602" w:type="dxa"/>
          </w:tcPr>
          <w:p w14:paraId="73793B28" w14:textId="323B895D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6.2.0.0</w:t>
            </w:r>
          </w:p>
        </w:tc>
        <w:tc>
          <w:tcPr>
            <w:tcW w:w="2227" w:type="dxa"/>
            <w:shd w:val="clear" w:color="auto" w:fill="auto"/>
          </w:tcPr>
          <w:p w14:paraId="6F489C15" w14:textId="0289505C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46DE6851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F98CADD" w14:textId="64D47D7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3AB563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C4F27B5" w14:textId="77777777" w:rsidTr="00D96EFC">
        <w:tc>
          <w:tcPr>
            <w:tcW w:w="2408" w:type="dxa"/>
          </w:tcPr>
          <w:p w14:paraId="5A2A1071" w14:textId="24D9A66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</w:t>
            </w:r>
          </w:p>
        </w:tc>
        <w:tc>
          <w:tcPr>
            <w:tcW w:w="602" w:type="dxa"/>
          </w:tcPr>
          <w:p w14:paraId="0C7F3060" w14:textId="31118B6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6.3.0.0</w:t>
            </w:r>
          </w:p>
        </w:tc>
        <w:tc>
          <w:tcPr>
            <w:tcW w:w="2227" w:type="dxa"/>
            <w:shd w:val="clear" w:color="auto" w:fill="auto"/>
          </w:tcPr>
          <w:p w14:paraId="00C9ADA1" w14:textId="77777777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19FDBDE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5416A313" w14:textId="5D54D1B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37AE27A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348D770" w14:textId="77777777" w:rsidTr="00D96EFC">
        <w:tc>
          <w:tcPr>
            <w:tcW w:w="2408" w:type="dxa"/>
          </w:tcPr>
          <w:p w14:paraId="2DFC6129" w14:textId="4CD070F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</w:t>
            </w:r>
          </w:p>
        </w:tc>
        <w:tc>
          <w:tcPr>
            <w:tcW w:w="602" w:type="dxa"/>
          </w:tcPr>
          <w:p w14:paraId="38FC3738" w14:textId="10B0B1C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6.3.1.0</w:t>
            </w:r>
          </w:p>
        </w:tc>
        <w:tc>
          <w:tcPr>
            <w:tcW w:w="2227" w:type="dxa"/>
            <w:shd w:val="clear" w:color="auto" w:fill="auto"/>
          </w:tcPr>
          <w:p w14:paraId="16311FC6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D7A3796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59CA493" w14:textId="366B4D1E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5629DB5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621B2272" w14:textId="77777777" w:rsidTr="00D96EFC">
        <w:tc>
          <w:tcPr>
            <w:tcW w:w="2408" w:type="dxa"/>
          </w:tcPr>
          <w:p w14:paraId="0CBFB88E" w14:textId="73898CA3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MessagePanelListItemClosed</w:t>
            </w:r>
          </w:p>
        </w:tc>
        <w:tc>
          <w:tcPr>
            <w:tcW w:w="602" w:type="dxa"/>
          </w:tcPr>
          <w:p w14:paraId="4735F13D" w14:textId="51E1BE64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6.3.2.0</w:t>
            </w:r>
          </w:p>
        </w:tc>
        <w:tc>
          <w:tcPr>
            <w:tcW w:w="2227" w:type="dxa"/>
            <w:shd w:val="clear" w:color="auto" w:fill="auto"/>
          </w:tcPr>
          <w:p w14:paraId="3F282624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03BE76D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24C0607" w14:textId="64B35E7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98FF0F1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094F0508" w14:textId="77777777" w:rsidTr="00D96EFC">
        <w:tc>
          <w:tcPr>
            <w:tcW w:w="2408" w:type="dxa"/>
          </w:tcPr>
          <w:p w14:paraId="581FB1F0" w14:textId="7EE5472A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MessagePanelListItemOpen</w:t>
            </w:r>
          </w:p>
        </w:tc>
        <w:tc>
          <w:tcPr>
            <w:tcW w:w="602" w:type="dxa"/>
          </w:tcPr>
          <w:p w14:paraId="5C010E37" w14:textId="115878B8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6.3.3.0</w:t>
            </w:r>
          </w:p>
        </w:tc>
        <w:tc>
          <w:tcPr>
            <w:tcW w:w="2227" w:type="dxa"/>
            <w:shd w:val="clear" w:color="auto" w:fill="auto"/>
          </w:tcPr>
          <w:p w14:paraId="0B43EDA0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EE7938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7FFD0B7" w14:textId="252A2587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BF6E229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5583B8E" w14:textId="77777777" w:rsidTr="00D96EFC">
        <w:tc>
          <w:tcPr>
            <w:tcW w:w="2408" w:type="dxa"/>
          </w:tcPr>
          <w:p w14:paraId="63A33E94" w14:textId="3CE82380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MessagePanelItemOpenAddUser</w:t>
            </w:r>
          </w:p>
        </w:tc>
        <w:tc>
          <w:tcPr>
            <w:tcW w:w="602" w:type="dxa"/>
          </w:tcPr>
          <w:p w14:paraId="0F090E53" w14:textId="6C54A8A1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6.4.0.0</w:t>
            </w:r>
          </w:p>
        </w:tc>
        <w:tc>
          <w:tcPr>
            <w:tcW w:w="2227" w:type="dxa"/>
            <w:shd w:val="clear" w:color="auto" w:fill="auto"/>
          </w:tcPr>
          <w:p w14:paraId="20E18505" w14:textId="77777777" w:rsidR="000A7D9E" w:rsidRPr="00CA7CD8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7159DCC" w14:textId="77777777" w:rsidR="000A7D9E" w:rsidRPr="006B0AEE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B8DC6C" w14:textId="43AD36A1" w:rsidR="000A7D9E" w:rsidRPr="005C2AF1" w:rsidRDefault="000A7D9E" w:rsidP="00A7434F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CECD946" w14:textId="77777777" w:rsidR="000A7D9E" w:rsidRPr="00D76C2A" w:rsidRDefault="000A7D9E" w:rsidP="00A7434F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041E329" w14:textId="77777777" w:rsidTr="00D96EFC">
        <w:tc>
          <w:tcPr>
            <w:tcW w:w="2408" w:type="dxa"/>
          </w:tcPr>
          <w:p w14:paraId="300974BE" w14:textId="30A6A81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MessagePanelItemOpenFeed</w:t>
            </w:r>
          </w:p>
        </w:tc>
        <w:tc>
          <w:tcPr>
            <w:tcW w:w="602" w:type="dxa"/>
          </w:tcPr>
          <w:p w14:paraId="17A1701C" w14:textId="5D3ACA35" w:rsidR="000A7D9E" w:rsidRPr="005C2AF1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6.5.0.0</w:t>
            </w:r>
          </w:p>
        </w:tc>
        <w:tc>
          <w:tcPr>
            <w:tcW w:w="2227" w:type="dxa"/>
            <w:shd w:val="clear" w:color="auto" w:fill="auto"/>
          </w:tcPr>
          <w:p w14:paraId="6A61690A" w14:textId="6EBBA89F" w:rsidR="000A7D9E" w:rsidRPr="00CA7CD8" w:rsidRDefault="000A7D9E" w:rsidP="00372E48">
            <w:pPr>
              <w:rPr>
                <w:sz w:val="13"/>
                <w:lang w:val="en-US"/>
              </w:rPr>
            </w:pPr>
          </w:p>
        </w:tc>
        <w:tc>
          <w:tcPr>
            <w:tcW w:w="1282" w:type="dxa"/>
          </w:tcPr>
          <w:p w14:paraId="73FF5CD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079853" w14:textId="435376B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C6B6D03" w14:textId="2798242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435D31D0" w14:textId="77777777" w:rsidTr="00D96EFC">
        <w:tc>
          <w:tcPr>
            <w:tcW w:w="2408" w:type="dxa"/>
          </w:tcPr>
          <w:p w14:paraId="58F6F342" w14:textId="048C265F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MessagePanelItemOpenCompose</w:t>
            </w:r>
          </w:p>
        </w:tc>
        <w:tc>
          <w:tcPr>
            <w:tcW w:w="602" w:type="dxa"/>
          </w:tcPr>
          <w:p w14:paraId="5237E5A9" w14:textId="592196D8" w:rsidR="000A7D9E" w:rsidRDefault="000A7D9E" w:rsidP="002667A2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6.6.0.0</w:t>
            </w:r>
          </w:p>
        </w:tc>
        <w:tc>
          <w:tcPr>
            <w:tcW w:w="2227" w:type="dxa"/>
            <w:shd w:val="clear" w:color="auto" w:fill="auto"/>
          </w:tcPr>
          <w:p w14:paraId="522557FB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19CE14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7DAD250D" w14:textId="2699B40B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73610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59AA5D4" w14:textId="77777777" w:rsidTr="00D96EFC">
        <w:tc>
          <w:tcPr>
            <w:tcW w:w="2408" w:type="dxa"/>
          </w:tcPr>
          <w:p w14:paraId="4D0D3D79" w14:textId="77777777" w:rsidR="000A7D9E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19A0B9C1" w14:textId="1D297D39" w:rsidR="000A7D9E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92EE4A9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3885D9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07202F" w14:textId="2A7B9ED0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76A5710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FBA16C6" w14:textId="77777777" w:rsidTr="00D96EFC">
        <w:tc>
          <w:tcPr>
            <w:tcW w:w="2408" w:type="dxa"/>
          </w:tcPr>
          <w:p w14:paraId="58C5E4A4" w14:textId="0FA8C915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F06C29">
              <w:rPr>
                <w:b/>
                <w:sz w:val="15"/>
                <w:szCs w:val="14"/>
                <w:lang w:val="en-US"/>
              </w:rPr>
              <w:t>WindowModalPopup</w:t>
            </w:r>
          </w:p>
        </w:tc>
        <w:tc>
          <w:tcPr>
            <w:tcW w:w="602" w:type="dxa"/>
          </w:tcPr>
          <w:p w14:paraId="409DC8A1" w14:textId="63EF7B54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7.0.0.0</w:t>
            </w:r>
          </w:p>
        </w:tc>
        <w:tc>
          <w:tcPr>
            <w:tcW w:w="2227" w:type="dxa"/>
            <w:shd w:val="clear" w:color="auto" w:fill="auto"/>
          </w:tcPr>
          <w:p w14:paraId="243B11C0" w14:textId="22966FC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1578CFDE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924A75A" w14:textId="017C37E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E34EECD" w14:textId="41D934C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57F3B5DE" w14:textId="77777777" w:rsidTr="00D96EFC">
        <w:tc>
          <w:tcPr>
            <w:tcW w:w="2408" w:type="dxa"/>
          </w:tcPr>
          <w:p w14:paraId="6F1BB197" w14:textId="5936D17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WindowModalLogin</w:t>
            </w:r>
          </w:p>
        </w:tc>
        <w:tc>
          <w:tcPr>
            <w:tcW w:w="602" w:type="dxa"/>
          </w:tcPr>
          <w:p w14:paraId="6772E810" w14:textId="2334AD23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7.1.0.0</w:t>
            </w:r>
          </w:p>
        </w:tc>
        <w:tc>
          <w:tcPr>
            <w:tcW w:w="2227" w:type="dxa"/>
            <w:shd w:val="clear" w:color="auto" w:fill="auto"/>
          </w:tcPr>
          <w:p w14:paraId="31C65C4C" w14:textId="670123E5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AAFAE6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1CFA63B" w14:textId="56CB274E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628D803" w14:textId="481EE5D4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26FDC472" w14:textId="77777777" w:rsidTr="00D96EFC">
        <w:tc>
          <w:tcPr>
            <w:tcW w:w="2408" w:type="dxa"/>
          </w:tcPr>
          <w:p w14:paraId="7E968417" w14:textId="270DB95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WindowModalAlert</w:t>
            </w:r>
          </w:p>
        </w:tc>
        <w:tc>
          <w:tcPr>
            <w:tcW w:w="602" w:type="dxa"/>
          </w:tcPr>
          <w:p w14:paraId="5B335E96" w14:textId="36E2DA2D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7.2.0.0</w:t>
            </w:r>
          </w:p>
        </w:tc>
        <w:tc>
          <w:tcPr>
            <w:tcW w:w="2227" w:type="dxa"/>
            <w:shd w:val="clear" w:color="auto" w:fill="auto"/>
          </w:tcPr>
          <w:p w14:paraId="61090B7E" w14:textId="01F3DCEE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43C0709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30ABDD6" w14:textId="50C22CC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E218525" w14:textId="533F112F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5C2AF1" w14:paraId="1706D2E1" w14:textId="77777777" w:rsidTr="00D96EFC">
        <w:tc>
          <w:tcPr>
            <w:tcW w:w="2408" w:type="dxa"/>
          </w:tcPr>
          <w:p w14:paraId="5E5088CC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602" w:type="dxa"/>
          </w:tcPr>
          <w:p w14:paraId="5EEE22E1" w14:textId="32D4FD9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C39417A" w14:textId="4545645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99658A5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B91D7F7" w14:textId="4DE6C813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4516CEC2" w14:textId="61D2D292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15B20" w14:paraId="30F554B3" w14:textId="77777777" w:rsidTr="00D96EFC">
        <w:tc>
          <w:tcPr>
            <w:tcW w:w="2408" w:type="dxa"/>
          </w:tcPr>
          <w:p w14:paraId="6A1C2DAA" w14:textId="548BF78D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 w:rsidRPr="00986746">
              <w:rPr>
                <w:b/>
                <w:sz w:val="15"/>
                <w:szCs w:val="14"/>
                <w:lang w:val="en-US"/>
              </w:rPr>
              <w:t>GlobalComponents</w:t>
            </w:r>
          </w:p>
        </w:tc>
        <w:tc>
          <w:tcPr>
            <w:tcW w:w="602" w:type="dxa"/>
          </w:tcPr>
          <w:p w14:paraId="1A33639D" w14:textId="489BAF61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EC28C24" w14:textId="2EF517F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Global helper components that can be nested down or inherited by other components</w:t>
            </w:r>
          </w:p>
        </w:tc>
        <w:tc>
          <w:tcPr>
            <w:tcW w:w="1282" w:type="dxa"/>
          </w:tcPr>
          <w:p w14:paraId="57EE7D1D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887361D" w14:textId="07D38052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33EC19" w14:textId="1DDEC9B6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15B20" w14:paraId="0625D2E8" w14:textId="77777777" w:rsidTr="00D96EFC">
        <w:tc>
          <w:tcPr>
            <w:tcW w:w="2408" w:type="dxa"/>
          </w:tcPr>
          <w:p w14:paraId="5CED4AE2" w14:textId="18A4B7DD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SearchBar</w:t>
            </w:r>
          </w:p>
        </w:tc>
        <w:tc>
          <w:tcPr>
            <w:tcW w:w="602" w:type="dxa"/>
          </w:tcPr>
          <w:p w14:paraId="38FEAD1F" w14:textId="069621CF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8.0.0.0</w:t>
            </w:r>
          </w:p>
        </w:tc>
        <w:tc>
          <w:tcPr>
            <w:tcW w:w="2227" w:type="dxa"/>
            <w:shd w:val="clear" w:color="auto" w:fill="auto"/>
          </w:tcPr>
          <w:p w14:paraId="79EF5399" w14:textId="2F850D74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 w:rsidRPr="00CA7CD8">
              <w:rPr>
                <w:sz w:val="13"/>
                <w:szCs w:val="14"/>
                <w:lang w:val="en-US"/>
              </w:rPr>
              <w:t>SearchBar component which can be inserted in other components and views (scenes)</w:t>
            </w:r>
          </w:p>
        </w:tc>
        <w:tc>
          <w:tcPr>
            <w:tcW w:w="1282" w:type="dxa"/>
          </w:tcPr>
          <w:p w14:paraId="5FBF477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D671143" w14:textId="7342ABA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260E1AC6" w14:textId="3BE49EB5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0CC21EB2" w14:textId="77777777" w:rsidTr="00D96EFC">
        <w:tc>
          <w:tcPr>
            <w:tcW w:w="2408" w:type="dxa"/>
          </w:tcPr>
          <w:p w14:paraId="4AF04E6C" w14:textId="4DF2B44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Notifications</w:t>
            </w:r>
          </w:p>
        </w:tc>
        <w:tc>
          <w:tcPr>
            <w:tcW w:w="602" w:type="dxa"/>
          </w:tcPr>
          <w:p w14:paraId="25041DB4" w14:textId="5FD776F5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9.0.0.0</w:t>
            </w:r>
          </w:p>
        </w:tc>
        <w:tc>
          <w:tcPr>
            <w:tcW w:w="2227" w:type="dxa"/>
            <w:shd w:val="clear" w:color="auto" w:fill="auto"/>
          </w:tcPr>
          <w:p w14:paraId="263DBADF" w14:textId="1856455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7BB02058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936B582" w14:textId="48262D9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2DE146B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511C74EB" w14:textId="77777777" w:rsidTr="00D96EFC">
        <w:tc>
          <w:tcPr>
            <w:tcW w:w="2408" w:type="dxa"/>
          </w:tcPr>
          <w:p w14:paraId="67612180" w14:textId="4BBE476B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Messages</w:t>
            </w:r>
          </w:p>
        </w:tc>
        <w:tc>
          <w:tcPr>
            <w:tcW w:w="602" w:type="dxa"/>
          </w:tcPr>
          <w:p w14:paraId="144F2915" w14:textId="77777777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3BE7CE97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46ED4707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17CABF0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80EF6BC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0077F0" w14:paraId="3BEED0DC" w14:textId="77777777" w:rsidTr="00D96EFC">
        <w:tc>
          <w:tcPr>
            <w:tcW w:w="2408" w:type="dxa"/>
          </w:tcPr>
          <w:p w14:paraId="37EFD9A9" w14:textId="72FAF26A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UserProfile</w:t>
            </w:r>
          </w:p>
        </w:tc>
        <w:tc>
          <w:tcPr>
            <w:tcW w:w="602" w:type="dxa"/>
          </w:tcPr>
          <w:p w14:paraId="1BE2735F" w14:textId="78A6C56B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1540A085" w14:textId="77777777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95B53DB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B5AD4AC" w14:textId="2ED5C10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69DB9D5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15B20" w14:paraId="60DC56C1" w14:textId="77777777" w:rsidTr="00D96EFC">
        <w:tc>
          <w:tcPr>
            <w:tcW w:w="2408" w:type="dxa"/>
          </w:tcPr>
          <w:p w14:paraId="04F82E34" w14:textId="2032B88F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Drawer</w:t>
            </w:r>
          </w:p>
        </w:tc>
        <w:tc>
          <w:tcPr>
            <w:tcW w:w="602" w:type="dxa"/>
          </w:tcPr>
          <w:p w14:paraId="54E0D14E" w14:textId="18A164AC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2B462765" w14:textId="1F4628CB" w:rsidR="000A7D9E" w:rsidRPr="00CA7CD8" w:rsidRDefault="000A7D9E" w:rsidP="00372E48">
            <w:pPr>
              <w:rPr>
                <w:sz w:val="13"/>
                <w:szCs w:val="14"/>
                <w:lang w:val="en-US"/>
              </w:rPr>
            </w:pPr>
            <w:r>
              <w:rPr>
                <w:sz w:val="13"/>
                <w:szCs w:val="14"/>
                <w:lang w:val="en-US"/>
              </w:rPr>
              <w:t>The menu panel to the left</w:t>
            </w:r>
          </w:p>
        </w:tc>
        <w:tc>
          <w:tcPr>
            <w:tcW w:w="1282" w:type="dxa"/>
          </w:tcPr>
          <w:p w14:paraId="434FCD64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D62145A" w14:textId="1FACCD61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76B38AAF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15B20" w14:paraId="07AE8FA2" w14:textId="77777777" w:rsidTr="00D96EFC">
        <w:tc>
          <w:tcPr>
            <w:tcW w:w="2408" w:type="dxa"/>
          </w:tcPr>
          <w:p w14:paraId="6C2D2D2F" w14:textId="6B748414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Tabs</w:t>
            </w:r>
          </w:p>
        </w:tc>
        <w:tc>
          <w:tcPr>
            <w:tcW w:w="602" w:type="dxa"/>
          </w:tcPr>
          <w:p w14:paraId="25F18385" w14:textId="46B3134A" w:rsidR="000A7D9E" w:rsidRPr="005C2AF1" w:rsidRDefault="000A7D9E" w:rsidP="00B44968">
            <w:pPr>
              <w:jc w:val="right"/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E546656" w14:textId="28F0DFC7" w:rsidR="000A7D9E" w:rsidRPr="00CA7CD8" w:rsidRDefault="001B2087" w:rsidP="00AD3D3D">
            <w:pPr>
              <w:rPr>
                <w:sz w:val="13"/>
                <w:szCs w:val="14"/>
                <w:lang w:val="en-US"/>
              </w:rPr>
            </w:pPr>
            <w:hyperlink r:id="rId8" w:history="1">
              <w:r w:rsidR="000A7D9E" w:rsidRPr="007E65DE">
                <w:rPr>
                  <w:rStyle w:val="Hyperlink"/>
                  <w:sz w:val="13"/>
                  <w:szCs w:val="14"/>
                  <w:lang w:val="en-US"/>
                </w:rPr>
                <w:t>https://github.com/reactjs/react-tabs</w:t>
              </w:r>
            </w:hyperlink>
          </w:p>
        </w:tc>
        <w:tc>
          <w:tcPr>
            <w:tcW w:w="1282" w:type="dxa"/>
          </w:tcPr>
          <w:p w14:paraId="4E060A02" w14:textId="77777777" w:rsidR="000A7D9E" w:rsidRPr="006B0AEE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06E6F80B" w14:textId="67875649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5C668C7" w14:textId="77777777" w:rsidR="000A7D9E" w:rsidRPr="00D76C2A" w:rsidRDefault="000A7D9E" w:rsidP="00372E48">
            <w:pPr>
              <w:rPr>
                <w:sz w:val="13"/>
                <w:szCs w:val="14"/>
                <w:lang w:val="en-US"/>
              </w:rPr>
            </w:pPr>
          </w:p>
        </w:tc>
      </w:tr>
      <w:tr w:rsidR="000A7D9E" w:rsidRPr="00715B20" w14:paraId="7CD30062" w14:textId="77777777" w:rsidTr="00D96EFC">
        <w:tc>
          <w:tcPr>
            <w:tcW w:w="2408" w:type="dxa"/>
          </w:tcPr>
          <w:p w14:paraId="00EDE9C4" w14:textId="40AED859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DisplayImage</w:t>
            </w:r>
          </w:p>
        </w:tc>
        <w:tc>
          <w:tcPr>
            <w:tcW w:w="602" w:type="dxa"/>
          </w:tcPr>
          <w:p w14:paraId="422DB415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6E626617" w14:textId="6A1ADA3D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  <w:r w:rsidRPr="007C48D9">
              <w:rPr>
                <w:sz w:val="13"/>
                <w:szCs w:val="14"/>
                <w:lang w:val="en-US"/>
              </w:rPr>
              <w:t>Could be a component wrapper for the method handleLoadImage</w:t>
            </w:r>
          </w:p>
        </w:tc>
        <w:tc>
          <w:tcPr>
            <w:tcW w:w="1282" w:type="dxa"/>
          </w:tcPr>
          <w:p w14:paraId="4FF36B34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86484A1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5340ED0D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9F1823" w:rsidRPr="00AD3D3D" w14:paraId="45D2494D" w14:textId="77777777" w:rsidTr="00D96EFC">
        <w:tc>
          <w:tcPr>
            <w:tcW w:w="2408" w:type="dxa"/>
          </w:tcPr>
          <w:p w14:paraId="6B1D496C" w14:textId="2F52DDB9" w:rsidR="009F1823" w:rsidRDefault="009F1823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DisplayIcon</w:t>
            </w:r>
          </w:p>
        </w:tc>
        <w:tc>
          <w:tcPr>
            <w:tcW w:w="602" w:type="dxa"/>
          </w:tcPr>
          <w:p w14:paraId="5D96A274" w14:textId="77777777" w:rsidR="009F1823" w:rsidRPr="005C2AF1" w:rsidRDefault="009F1823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6E31D78" w14:textId="77777777" w:rsidR="009F1823" w:rsidRPr="007C48D9" w:rsidRDefault="009F1823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01EE82ED" w14:textId="77777777" w:rsidR="009F1823" w:rsidRPr="00AD3D3D" w:rsidRDefault="009F1823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36217B2A" w14:textId="77777777" w:rsidR="009F1823" w:rsidRPr="005C2AF1" w:rsidRDefault="009F1823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1F59DF47" w14:textId="77777777" w:rsidR="00A64C50" w:rsidRDefault="00A64C5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color:</w:t>
            </w:r>
          </w:p>
          <w:p w14:paraId="6DB3960D" w14:textId="77777777" w:rsidR="00D41FE9" w:rsidRDefault="00A64C5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active: bool</w:t>
            </w:r>
          </w:p>
          <w:p w14:paraId="332F70CF" w14:textId="77777777" w:rsidR="0078552C" w:rsidRDefault="00D41FE9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iconname: string</w:t>
            </w:r>
          </w:p>
          <w:p w14:paraId="3D7ED586" w14:textId="4160B751" w:rsidR="009F1823" w:rsidRPr="00AD3D3D" w:rsidRDefault="0078552C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size: number</w:t>
            </w:r>
            <w:bookmarkStart w:id="1" w:name="_GoBack"/>
            <w:bookmarkEnd w:id="1"/>
            <w:r w:rsidR="00A64C50">
              <w:rPr>
                <w:sz w:val="15"/>
                <w:szCs w:val="14"/>
                <w:lang w:val="en-US"/>
              </w:rPr>
              <w:t xml:space="preserve"> </w:t>
            </w:r>
          </w:p>
        </w:tc>
      </w:tr>
      <w:tr w:rsidR="000A7D9E" w:rsidRPr="00AD3D3D" w14:paraId="47F391E9" w14:textId="77777777" w:rsidTr="00D96EFC">
        <w:tc>
          <w:tcPr>
            <w:tcW w:w="2408" w:type="dxa"/>
          </w:tcPr>
          <w:p w14:paraId="3592355D" w14:textId="66316DD0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ThemeProvider</w:t>
            </w:r>
          </w:p>
        </w:tc>
        <w:tc>
          <w:tcPr>
            <w:tcW w:w="602" w:type="dxa"/>
          </w:tcPr>
          <w:p w14:paraId="45161052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7A7CE3F7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24427431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24704036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015C2B3E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0A7D9E" w:rsidRPr="00AD3D3D" w14:paraId="01C07F47" w14:textId="77777777" w:rsidTr="00D96EFC">
        <w:tc>
          <w:tcPr>
            <w:tcW w:w="2408" w:type="dxa"/>
          </w:tcPr>
          <w:p w14:paraId="2379BCC9" w14:textId="50DF69A2" w:rsidR="000A7D9E" w:rsidRDefault="000A7D9E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Login</w:t>
            </w:r>
          </w:p>
        </w:tc>
        <w:tc>
          <w:tcPr>
            <w:tcW w:w="602" w:type="dxa"/>
          </w:tcPr>
          <w:p w14:paraId="104C392C" w14:textId="77777777" w:rsidR="000A7D9E" w:rsidRPr="005C2AF1" w:rsidRDefault="000A7D9E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73A11C4" w14:textId="77777777" w:rsidR="000A7D9E" w:rsidRPr="007C48D9" w:rsidRDefault="000A7D9E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69C882AA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499444" w14:textId="77777777" w:rsidR="000A7D9E" w:rsidRPr="005C2AF1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DC9CCBF" w14:textId="77777777" w:rsidR="000A7D9E" w:rsidRPr="00AD3D3D" w:rsidRDefault="000A7D9E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15B20" w:rsidRPr="00AD3D3D" w14:paraId="51F950CA" w14:textId="77777777" w:rsidTr="00D96EFC">
        <w:tc>
          <w:tcPr>
            <w:tcW w:w="2408" w:type="dxa"/>
          </w:tcPr>
          <w:p w14:paraId="17B6BEFF" w14:textId="649D3E5B" w:rsidR="00715B20" w:rsidRDefault="00715B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AppName</w:t>
            </w:r>
          </w:p>
        </w:tc>
        <w:tc>
          <w:tcPr>
            <w:tcW w:w="602" w:type="dxa"/>
          </w:tcPr>
          <w:p w14:paraId="58CA08FD" w14:textId="77777777" w:rsidR="00715B20" w:rsidRPr="005C2AF1" w:rsidRDefault="00715B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59C7AF45" w14:textId="77777777" w:rsidR="00715B20" w:rsidRPr="007C48D9" w:rsidRDefault="00715B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C9BD058" w14:textId="77777777" w:rsidR="00715B20" w:rsidRPr="00AD3D3D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6094977C" w14:textId="77777777" w:rsidR="00715B20" w:rsidRPr="005C2AF1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3F844FE1" w14:textId="77777777" w:rsidR="00715B20" w:rsidRPr="00AD3D3D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</w:tr>
      <w:tr w:rsidR="00715B20" w:rsidRPr="00AD3D3D" w14:paraId="3E59B414" w14:textId="77777777" w:rsidTr="00D96EFC">
        <w:tc>
          <w:tcPr>
            <w:tcW w:w="2408" w:type="dxa"/>
          </w:tcPr>
          <w:p w14:paraId="1AE6EDEC" w14:textId="125E3D7B" w:rsidR="00715B20" w:rsidRDefault="00715B20" w:rsidP="00372E48">
            <w:pPr>
              <w:rPr>
                <w:sz w:val="15"/>
                <w:szCs w:val="14"/>
                <w:lang w:val="en-US"/>
              </w:rPr>
            </w:pPr>
            <w:r>
              <w:rPr>
                <w:sz w:val="15"/>
                <w:szCs w:val="14"/>
                <w:lang w:val="en-US"/>
              </w:rPr>
              <w:t>AppVersion</w:t>
            </w:r>
          </w:p>
        </w:tc>
        <w:tc>
          <w:tcPr>
            <w:tcW w:w="602" w:type="dxa"/>
          </w:tcPr>
          <w:p w14:paraId="28422557" w14:textId="77777777" w:rsidR="00715B20" w:rsidRPr="005C2AF1" w:rsidRDefault="00715B20" w:rsidP="00AD3D3D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2227" w:type="dxa"/>
            <w:shd w:val="clear" w:color="auto" w:fill="auto"/>
          </w:tcPr>
          <w:p w14:paraId="0C9F53B3" w14:textId="77777777" w:rsidR="00715B20" w:rsidRPr="007C48D9" w:rsidRDefault="00715B20" w:rsidP="00AD3D3D">
            <w:pPr>
              <w:rPr>
                <w:sz w:val="13"/>
                <w:szCs w:val="14"/>
                <w:lang w:val="en-US"/>
              </w:rPr>
            </w:pPr>
          </w:p>
        </w:tc>
        <w:tc>
          <w:tcPr>
            <w:tcW w:w="1282" w:type="dxa"/>
          </w:tcPr>
          <w:p w14:paraId="575AAC61" w14:textId="77777777" w:rsidR="00715B20" w:rsidRPr="00AD3D3D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844" w:type="dxa"/>
          </w:tcPr>
          <w:p w14:paraId="4C93E179" w14:textId="77777777" w:rsidR="00715B20" w:rsidRPr="005C2AF1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  <w:tc>
          <w:tcPr>
            <w:tcW w:w="1566" w:type="dxa"/>
            <w:shd w:val="clear" w:color="auto" w:fill="auto"/>
          </w:tcPr>
          <w:p w14:paraId="603DCFCC" w14:textId="77777777" w:rsidR="00715B20" w:rsidRPr="00AD3D3D" w:rsidRDefault="00715B20" w:rsidP="00372E48">
            <w:pPr>
              <w:rPr>
                <w:sz w:val="15"/>
                <w:szCs w:val="14"/>
                <w:lang w:val="en-US"/>
              </w:rPr>
            </w:pPr>
          </w:p>
        </w:tc>
      </w:tr>
    </w:tbl>
    <w:p w14:paraId="7FED741B" w14:textId="77777777" w:rsidR="00DB4114" w:rsidRDefault="00DB4114" w:rsidP="008D0203">
      <w:pPr>
        <w:rPr>
          <w:lang w:val="en-US" w:eastAsia="en-GB"/>
        </w:rPr>
      </w:pPr>
    </w:p>
    <w:p w14:paraId="25755972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 xml:space="preserve">Repositories: </w:t>
      </w:r>
    </w:p>
    <w:p w14:paraId="21F52C0E" w14:textId="16806311" w:rsidR="003923D4" w:rsidRDefault="003923D4" w:rsidP="003923D4">
      <w:pPr>
        <w:pStyle w:val="Pa1"/>
        <w:numPr>
          <w:ilvl w:val="0"/>
          <w:numId w:val="22"/>
        </w:numPr>
        <w:rPr>
          <w:rStyle w:val="A3"/>
          <w:sz w:val="21"/>
          <w:lang w:val="en-US"/>
        </w:rPr>
      </w:pPr>
      <w:r>
        <w:rPr>
          <w:rStyle w:val="A3"/>
          <w:sz w:val="21"/>
          <w:lang w:val="en-US"/>
        </w:rPr>
        <w:t>ODEUM API (odeum-api</w:t>
      </w:r>
      <w:r w:rsidR="005F119A">
        <w:rPr>
          <w:rStyle w:val="A3"/>
          <w:sz w:val="21"/>
          <w:lang w:val="en-US"/>
        </w:rPr>
        <w:t xml:space="preserve"> – models for accessing the existing backend</w:t>
      </w:r>
      <w:r>
        <w:rPr>
          <w:rStyle w:val="A3"/>
          <w:sz w:val="21"/>
          <w:lang w:val="en-US"/>
        </w:rPr>
        <w:t xml:space="preserve">) </w:t>
      </w:r>
    </w:p>
    <w:p w14:paraId="55A7CD0E" w14:textId="2B419243" w:rsidR="003923D4" w:rsidRPr="009D4532" w:rsidRDefault="003923D4" w:rsidP="003923D4">
      <w:pPr>
        <w:pStyle w:val="Pa1"/>
        <w:numPr>
          <w:ilvl w:val="0"/>
          <w:numId w:val="22"/>
        </w:numPr>
        <w:rPr>
          <w:lang w:val="en-US"/>
        </w:rPr>
      </w:pPr>
      <w:r w:rsidRPr="009D4532">
        <w:rPr>
          <w:rStyle w:val="A3"/>
          <w:sz w:val="21"/>
          <w:lang w:val="en-US"/>
        </w:rPr>
        <w:t>ODEUM Code.js (odeum-codejs</w:t>
      </w:r>
      <w:r w:rsidR="005F119A">
        <w:rPr>
          <w:rStyle w:val="A3"/>
          <w:sz w:val="21"/>
          <w:lang w:val="en-US"/>
        </w:rPr>
        <w:t xml:space="preserve"> – framework for building web apps</w:t>
      </w:r>
      <w:r>
        <w:rPr>
          <w:rStyle w:val="A3"/>
          <w:sz w:val="21"/>
          <w:lang w:val="en-US"/>
        </w:rPr>
        <w:t>)</w:t>
      </w:r>
    </w:p>
    <w:p w14:paraId="2172863A" w14:textId="77777777" w:rsidR="003923D4" w:rsidRDefault="003923D4" w:rsidP="003923D4">
      <w:pPr>
        <w:pStyle w:val="Pa1"/>
        <w:rPr>
          <w:rStyle w:val="A3"/>
          <w:sz w:val="21"/>
          <w:lang w:val="en-US"/>
        </w:rPr>
      </w:pPr>
    </w:p>
    <w:p w14:paraId="2F568692" w14:textId="77777777" w:rsidR="003923D4" w:rsidRPr="005C2AF1" w:rsidRDefault="003923D4" w:rsidP="008D0203">
      <w:pPr>
        <w:rPr>
          <w:lang w:val="en-US" w:eastAsia="en-GB"/>
        </w:rPr>
      </w:pPr>
    </w:p>
    <w:sectPr w:rsidR="003923D4" w:rsidRPr="005C2AF1" w:rsidSect="00B243AC">
      <w:headerReference w:type="default" r:id="rId9"/>
      <w:footerReference w:type="default" r:id="rId10"/>
      <w:pgSz w:w="11906" w:h="16838"/>
      <w:pgMar w:top="1134" w:right="1134" w:bottom="1134" w:left="1134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0B88D" w14:textId="77777777" w:rsidR="000E4AB2" w:rsidRDefault="000E4AB2" w:rsidP="009764BA">
      <w:r>
        <w:separator/>
      </w:r>
    </w:p>
  </w:endnote>
  <w:endnote w:type="continuationSeparator" w:id="0">
    <w:p w14:paraId="349AE9EC" w14:textId="77777777" w:rsidR="000E4AB2" w:rsidRDefault="000E4AB2" w:rsidP="00976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Source Sans Pro Light">
    <w:panose1 w:val="020B0403030403020204"/>
    <w:charset w:val="00"/>
    <w:family w:val="auto"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03EB92" w14:textId="77777777" w:rsidR="00692049" w:rsidRPr="003C77B7" w:rsidRDefault="00692049" w:rsidP="00EC32C5">
    <w:pPr>
      <w:pStyle w:val="Footer"/>
      <w:framePr w:wrap="around" w:vAnchor="text" w:hAnchor="page" w:x="10627" w:y="-440"/>
      <w:rPr>
        <w:rStyle w:val="PageNumber"/>
        <w:rFonts w:ascii="Calibri" w:hAnsi="Calibri"/>
      </w:rPr>
    </w:pPr>
    <w:r w:rsidRPr="003C77B7">
      <w:rPr>
        <w:rStyle w:val="PageNumber"/>
        <w:rFonts w:ascii="Calibri" w:hAnsi="Calibri"/>
        <w:color w:val="BFBFBF"/>
      </w:rPr>
      <w:t xml:space="preserve">Side </w:t>
    </w:r>
    <w:r w:rsidRPr="003C77B7">
      <w:rPr>
        <w:rStyle w:val="PageNumber"/>
        <w:rFonts w:ascii="Calibri" w:hAnsi="Calibri"/>
        <w:color w:val="BFBFBF"/>
      </w:rPr>
      <w:fldChar w:fldCharType="begin"/>
    </w:r>
    <w:r w:rsidRPr="003C77B7">
      <w:rPr>
        <w:rStyle w:val="PageNumber"/>
        <w:rFonts w:ascii="Calibri" w:hAnsi="Calibri"/>
        <w:color w:val="BFBFBF"/>
      </w:rPr>
      <w:instrText xml:space="preserve">PAGE  </w:instrText>
    </w:r>
    <w:r w:rsidRPr="003C77B7">
      <w:rPr>
        <w:rStyle w:val="PageNumber"/>
        <w:rFonts w:ascii="Calibri" w:hAnsi="Calibri"/>
        <w:color w:val="BFBFBF"/>
      </w:rPr>
      <w:fldChar w:fldCharType="separate"/>
    </w:r>
    <w:r w:rsidR="0078552C">
      <w:rPr>
        <w:rStyle w:val="PageNumber"/>
        <w:rFonts w:ascii="Calibri" w:hAnsi="Calibri"/>
        <w:noProof/>
        <w:color w:val="BFBFBF"/>
      </w:rPr>
      <w:t>1</w:t>
    </w:r>
    <w:r w:rsidRPr="003C77B7">
      <w:rPr>
        <w:rStyle w:val="PageNumber"/>
        <w:rFonts w:ascii="Calibri" w:hAnsi="Calibri"/>
        <w:color w:val="BFBFBF"/>
      </w:rPr>
      <w:fldChar w:fldCharType="end"/>
    </w:r>
  </w:p>
  <w:p w14:paraId="4D36793D" w14:textId="2D8189D2" w:rsidR="00692049" w:rsidRDefault="00692049" w:rsidP="008D02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E3582" w14:textId="77777777" w:rsidR="000E4AB2" w:rsidRDefault="000E4AB2" w:rsidP="009764BA">
      <w:r>
        <w:separator/>
      </w:r>
    </w:p>
  </w:footnote>
  <w:footnote w:type="continuationSeparator" w:id="0">
    <w:p w14:paraId="7A3DC1EC" w14:textId="77777777" w:rsidR="000E4AB2" w:rsidRDefault="000E4AB2" w:rsidP="009764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09A5BD" w14:textId="164317A9" w:rsidR="00692049" w:rsidRPr="00337F5F" w:rsidRDefault="00F06C29" w:rsidP="00F06C29">
    <w:pPr>
      <w:widowControl/>
      <w:suppressAutoHyphens w:val="0"/>
      <w:rPr>
        <w:rFonts w:ascii="Source Code Pro" w:hAnsi="Source Code Pro"/>
        <w:sz w:val="48"/>
        <w:szCs w:val="48"/>
        <w:lang w:val="en-GB" w:eastAsia="en-GB"/>
      </w:rPr>
    </w:pPr>
    <w:r w:rsidRPr="00F06C29">
      <w:rPr>
        <w:rFonts w:ascii="Source Code Pro" w:hAnsi="Source Code Pro" w:cs="Arial"/>
        <w:color w:val="6FA8DC"/>
        <w:sz w:val="48"/>
        <w:szCs w:val="48"/>
        <w:lang w:val="en-GB" w:eastAsia="en-GB"/>
      </w:rPr>
      <w:t>&lt;odeum-codejs /&gt;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8F7C87"/>
    <w:multiLevelType w:val="hybridMultilevel"/>
    <w:tmpl w:val="1E34F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E2F82"/>
    <w:multiLevelType w:val="hybridMultilevel"/>
    <w:tmpl w:val="B2FA9A6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F71AD5"/>
    <w:multiLevelType w:val="hybridMultilevel"/>
    <w:tmpl w:val="22B83D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371DB0"/>
    <w:multiLevelType w:val="multilevel"/>
    <w:tmpl w:val="3B8E04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4604D"/>
    <w:multiLevelType w:val="hybridMultilevel"/>
    <w:tmpl w:val="68BA3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97250"/>
    <w:multiLevelType w:val="hybridMultilevel"/>
    <w:tmpl w:val="909A0B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654E0"/>
    <w:multiLevelType w:val="hybridMultilevel"/>
    <w:tmpl w:val="B2A0526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37D83"/>
    <w:multiLevelType w:val="hybridMultilevel"/>
    <w:tmpl w:val="D234B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25824"/>
    <w:multiLevelType w:val="multilevel"/>
    <w:tmpl w:val="6BEE25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77771"/>
    <w:multiLevelType w:val="hybridMultilevel"/>
    <w:tmpl w:val="113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EC133E"/>
    <w:multiLevelType w:val="hybridMultilevel"/>
    <w:tmpl w:val="A8DA2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EE3FF9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5790D"/>
    <w:multiLevelType w:val="hybridMultilevel"/>
    <w:tmpl w:val="9652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AE0DD1"/>
    <w:multiLevelType w:val="hybridMultilevel"/>
    <w:tmpl w:val="6BEE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9114DC"/>
    <w:multiLevelType w:val="multilevel"/>
    <w:tmpl w:val="D234B0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77047B"/>
    <w:multiLevelType w:val="multilevel"/>
    <w:tmpl w:val="68BA3D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D0542E"/>
    <w:multiLevelType w:val="hybridMultilevel"/>
    <w:tmpl w:val="3B8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13BE0"/>
    <w:multiLevelType w:val="hybridMultilevel"/>
    <w:tmpl w:val="9F10C7F8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0">
    <w:nsid w:val="6DD97F27"/>
    <w:multiLevelType w:val="hybridMultilevel"/>
    <w:tmpl w:val="9644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1A06C7"/>
    <w:multiLevelType w:val="hybridMultilevel"/>
    <w:tmpl w:val="4D5A0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0"/>
  </w:num>
  <w:num w:numId="4">
    <w:abstractNumId w:val="20"/>
  </w:num>
  <w:num w:numId="5">
    <w:abstractNumId w:val="1"/>
  </w:num>
  <w:num w:numId="6">
    <w:abstractNumId w:val="6"/>
  </w:num>
  <w:num w:numId="7">
    <w:abstractNumId w:val="17"/>
  </w:num>
  <w:num w:numId="8">
    <w:abstractNumId w:val="3"/>
  </w:num>
  <w:num w:numId="9">
    <w:abstractNumId w:val="13"/>
  </w:num>
  <w:num w:numId="10">
    <w:abstractNumId w:val="4"/>
  </w:num>
  <w:num w:numId="11">
    <w:abstractNumId w:val="14"/>
  </w:num>
  <w:num w:numId="12">
    <w:abstractNumId w:val="21"/>
  </w:num>
  <w:num w:numId="13">
    <w:abstractNumId w:val="12"/>
  </w:num>
  <w:num w:numId="14">
    <w:abstractNumId w:val="18"/>
  </w:num>
  <w:num w:numId="15">
    <w:abstractNumId w:val="5"/>
  </w:num>
  <w:num w:numId="16">
    <w:abstractNumId w:val="7"/>
  </w:num>
  <w:num w:numId="17">
    <w:abstractNumId w:val="15"/>
  </w:num>
  <w:num w:numId="18">
    <w:abstractNumId w:val="10"/>
  </w:num>
  <w:num w:numId="19">
    <w:abstractNumId w:val="8"/>
  </w:num>
  <w:num w:numId="20">
    <w:abstractNumId w:val="9"/>
  </w:num>
  <w:num w:numId="21">
    <w:abstractNumId w:val="16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isplayBackgroundShape/>
  <w:embedSystemFonts/>
  <w:hideSpelling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drawingGridHorizontalSpacing w:val="105"/>
  <w:drawingGridVerticalSpacing w:val="143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1D"/>
    <w:rsid w:val="0000538F"/>
    <w:rsid w:val="0000599B"/>
    <w:rsid w:val="00005BD3"/>
    <w:rsid w:val="000077F0"/>
    <w:rsid w:val="00012C6A"/>
    <w:rsid w:val="000162CF"/>
    <w:rsid w:val="00016FF6"/>
    <w:rsid w:val="00017C27"/>
    <w:rsid w:val="000202D7"/>
    <w:rsid w:val="00021973"/>
    <w:rsid w:val="00022A0D"/>
    <w:rsid w:val="00023077"/>
    <w:rsid w:val="0002324F"/>
    <w:rsid w:val="00023CEE"/>
    <w:rsid w:val="00023FB4"/>
    <w:rsid w:val="00025CCC"/>
    <w:rsid w:val="000269D0"/>
    <w:rsid w:val="00034077"/>
    <w:rsid w:val="000342B7"/>
    <w:rsid w:val="000344A6"/>
    <w:rsid w:val="00036BFC"/>
    <w:rsid w:val="000409D3"/>
    <w:rsid w:val="00040E89"/>
    <w:rsid w:val="00041FE1"/>
    <w:rsid w:val="00047EF8"/>
    <w:rsid w:val="0005045B"/>
    <w:rsid w:val="000511BA"/>
    <w:rsid w:val="00054288"/>
    <w:rsid w:val="00056D73"/>
    <w:rsid w:val="00065A8E"/>
    <w:rsid w:val="00065D69"/>
    <w:rsid w:val="00065F49"/>
    <w:rsid w:val="000665FD"/>
    <w:rsid w:val="00067132"/>
    <w:rsid w:val="00067B64"/>
    <w:rsid w:val="000704BE"/>
    <w:rsid w:val="00071082"/>
    <w:rsid w:val="00072A0C"/>
    <w:rsid w:val="00075F75"/>
    <w:rsid w:val="00076492"/>
    <w:rsid w:val="00076F11"/>
    <w:rsid w:val="00080ADD"/>
    <w:rsid w:val="0008168B"/>
    <w:rsid w:val="00081E2F"/>
    <w:rsid w:val="00085170"/>
    <w:rsid w:val="0009012C"/>
    <w:rsid w:val="000915C4"/>
    <w:rsid w:val="00093811"/>
    <w:rsid w:val="00095D9F"/>
    <w:rsid w:val="000A0272"/>
    <w:rsid w:val="000A0B4E"/>
    <w:rsid w:val="000A6EAB"/>
    <w:rsid w:val="000A7729"/>
    <w:rsid w:val="000A7D9E"/>
    <w:rsid w:val="000B1EA3"/>
    <w:rsid w:val="000C3E81"/>
    <w:rsid w:val="000C5C00"/>
    <w:rsid w:val="000C6A67"/>
    <w:rsid w:val="000D0301"/>
    <w:rsid w:val="000D1133"/>
    <w:rsid w:val="000D413C"/>
    <w:rsid w:val="000D4192"/>
    <w:rsid w:val="000D4B2C"/>
    <w:rsid w:val="000D7C61"/>
    <w:rsid w:val="000E0228"/>
    <w:rsid w:val="000E2564"/>
    <w:rsid w:val="000E4AB2"/>
    <w:rsid w:val="000E5CC8"/>
    <w:rsid w:val="000E7739"/>
    <w:rsid w:val="000F1523"/>
    <w:rsid w:val="000F1BEF"/>
    <w:rsid w:val="000F2BA2"/>
    <w:rsid w:val="000F5B9E"/>
    <w:rsid w:val="000F6CB4"/>
    <w:rsid w:val="000F769B"/>
    <w:rsid w:val="00100E72"/>
    <w:rsid w:val="00100F59"/>
    <w:rsid w:val="001073BF"/>
    <w:rsid w:val="001101F3"/>
    <w:rsid w:val="00110E5E"/>
    <w:rsid w:val="001112CB"/>
    <w:rsid w:val="0011253C"/>
    <w:rsid w:val="00112E74"/>
    <w:rsid w:val="00117AA8"/>
    <w:rsid w:val="00117CD7"/>
    <w:rsid w:val="00121B6C"/>
    <w:rsid w:val="00123E4D"/>
    <w:rsid w:val="00125253"/>
    <w:rsid w:val="001326DA"/>
    <w:rsid w:val="001349DA"/>
    <w:rsid w:val="00135BCF"/>
    <w:rsid w:val="0014193C"/>
    <w:rsid w:val="001434F5"/>
    <w:rsid w:val="0014412A"/>
    <w:rsid w:val="00144F4D"/>
    <w:rsid w:val="001467B8"/>
    <w:rsid w:val="00147746"/>
    <w:rsid w:val="0015293A"/>
    <w:rsid w:val="0015299E"/>
    <w:rsid w:val="00160CD2"/>
    <w:rsid w:val="0016296F"/>
    <w:rsid w:val="00164B5D"/>
    <w:rsid w:val="001662B3"/>
    <w:rsid w:val="00166B4F"/>
    <w:rsid w:val="001716E5"/>
    <w:rsid w:val="001757F0"/>
    <w:rsid w:val="00176CAB"/>
    <w:rsid w:val="00185746"/>
    <w:rsid w:val="0018601E"/>
    <w:rsid w:val="00187F5A"/>
    <w:rsid w:val="001947EA"/>
    <w:rsid w:val="0019566C"/>
    <w:rsid w:val="00195E2A"/>
    <w:rsid w:val="001964E5"/>
    <w:rsid w:val="001A0C68"/>
    <w:rsid w:val="001A4433"/>
    <w:rsid w:val="001B2087"/>
    <w:rsid w:val="001B2C68"/>
    <w:rsid w:val="001B6217"/>
    <w:rsid w:val="001C5742"/>
    <w:rsid w:val="001C64DB"/>
    <w:rsid w:val="001C7B34"/>
    <w:rsid w:val="001D0039"/>
    <w:rsid w:val="001D07CC"/>
    <w:rsid w:val="001D2521"/>
    <w:rsid w:val="001D3528"/>
    <w:rsid w:val="001D3989"/>
    <w:rsid w:val="001D6321"/>
    <w:rsid w:val="001D7EBB"/>
    <w:rsid w:val="001E011D"/>
    <w:rsid w:val="001E2876"/>
    <w:rsid w:val="001E34D9"/>
    <w:rsid w:val="001F0FB8"/>
    <w:rsid w:val="001F2C56"/>
    <w:rsid w:val="001F3A47"/>
    <w:rsid w:val="001F6917"/>
    <w:rsid w:val="001F724A"/>
    <w:rsid w:val="0020287E"/>
    <w:rsid w:val="0020379A"/>
    <w:rsid w:val="00207401"/>
    <w:rsid w:val="00207DA5"/>
    <w:rsid w:val="00211A8C"/>
    <w:rsid w:val="00211D74"/>
    <w:rsid w:val="00214A12"/>
    <w:rsid w:val="00217C12"/>
    <w:rsid w:val="00220574"/>
    <w:rsid w:val="00221E86"/>
    <w:rsid w:val="00224E8A"/>
    <w:rsid w:val="00226D7D"/>
    <w:rsid w:val="002278DA"/>
    <w:rsid w:val="00233835"/>
    <w:rsid w:val="00233C59"/>
    <w:rsid w:val="00237118"/>
    <w:rsid w:val="00241A80"/>
    <w:rsid w:val="00242FA3"/>
    <w:rsid w:val="002447A3"/>
    <w:rsid w:val="002453CC"/>
    <w:rsid w:val="00250335"/>
    <w:rsid w:val="00250ED9"/>
    <w:rsid w:val="0025195C"/>
    <w:rsid w:val="00261D36"/>
    <w:rsid w:val="00262EFE"/>
    <w:rsid w:val="00262F14"/>
    <w:rsid w:val="002630DD"/>
    <w:rsid w:val="0026526E"/>
    <w:rsid w:val="002667A2"/>
    <w:rsid w:val="0027006E"/>
    <w:rsid w:val="00271190"/>
    <w:rsid w:val="0027263C"/>
    <w:rsid w:val="00276C53"/>
    <w:rsid w:val="002775EC"/>
    <w:rsid w:val="00280648"/>
    <w:rsid w:val="002808AC"/>
    <w:rsid w:val="00282004"/>
    <w:rsid w:val="00282F2A"/>
    <w:rsid w:val="002833EB"/>
    <w:rsid w:val="00284ACB"/>
    <w:rsid w:val="002916E2"/>
    <w:rsid w:val="00292183"/>
    <w:rsid w:val="0029262F"/>
    <w:rsid w:val="0029547E"/>
    <w:rsid w:val="002961D3"/>
    <w:rsid w:val="002A1CC9"/>
    <w:rsid w:val="002A4FCE"/>
    <w:rsid w:val="002B0F9E"/>
    <w:rsid w:val="002B17E1"/>
    <w:rsid w:val="002B1B3C"/>
    <w:rsid w:val="002B497F"/>
    <w:rsid w:val="002B69F4"/>
    <w:rsid w:val="002C0CB2"/>
    <w:rsid w:val="002C2078"/>
    <w:rsid w:val="002C286C"/>
    <w:rsid w:val="002C33BF"/>
    <w:rsid w:val="002C5BEE"/>
    <w:rsid w:val="002C62FB"/>
    <w:rsid w:val="002C74BC"/>
    <w:rsid w:val="002C79D3"/>
    <w:rsid w:val="002C7CB8"/>
    <w:rsid w:val="002D3DB6"/>
    <w:rsid w:val="002D70C2"/>
    <w:rsid w:val="002E2AC1"/>
    <w:rsid w:val="002E7FF0"/>
    <w:rsid w:val="002F0A74"/>
    <w:rsid w:val="00301925"/>
    <w:rsid w:val="0030201E"/>
    <w:rsid w:val="003050DD"/>
    <w:rsid w:val="00306A85"/>
    <w:rsid w:val="00310266"/>
    <w:rsid w:val="0031081E"/>
    <w:rsid w:val="00313390"/>
    <w:rsid w:val="00324867"/>
    <w:rsid w:val="003317DE"/>
    <w:rsid w:val="00334923"/>
    <w:rsid w:val="003368A9"/>
    <w:rsid w:val="003371BC"/>
    <w:rsid w:val="00337F5F"/>
    <w:rsid w:val="003410BD"/>
    <w:rsid w:val="003432D6"/>
    <w:rsid w:val="00353390"/>
    <w:rsid w:val="0035387B"/>
    <w:rsid w:val="00353D34"/>
    <w:rsid w:val="003540C4"/>
    <w:rsid w:val="00354B67"/>
    <w:rsid w:val="00360701"/>
    <w:rsid w:val="00360B04"/>
    <w:rsid w:val="00361EBE"/>
    <w:rsid w:val="003628FE"/>
    <w:rsid w:val="00362DBD"/>
    <w:rsid w:val="003636AE"/>
    <w:rsid w:val="0036375E"/>
    <w:rsid w:val="00364EC6"/>
    <w:rsid w:val="00365BF3"/>
    <w:rsid w:val="00366C8C"/>
    <w:rsid w:val="00370EBB"/>
    <w:rsid w:val="00371AFA"/>
    <w:rsid w:val="00375B5E"/>
    <w:rsid w:val="00375ED1"/>
    <w:rsid w:val="00377F52"/>
    <w:rsid w:val="003807B7"/>
    <w:rsid w:val="003819A9"/>
    <w:rsid w:val="00383473"/>
    <w:rsid w:val="003842AA"/>
    <w:rsid w:val="003859C4"/>
    <w:rsid w:val="0038663C"/>
    <w:rsid w:val="003869DF"/>
    <w:rsid w:val="00387CE9"/>
    <w:rsid w:val="003907F8"/>
    <w:rsid w:val="00391A89"/>
    <w:rsid w:val="00391EEE"/>
    <w:rsid w:val="003923D4"/>
    <w:rsid w:val="0039290C"/>
    <w:rsid w:val="003939CE"/>
    <w:rsid w:val="00395C64"/>
    <w:rsid w:val="003968F8"/>
    <w:rsid w:val="003A0DDC"/>
    <w:rsid w:val="003A1716"/>
    <w:rsid w:val="003A24CE"/>
    <w:rsid w:val="003A3E6A"/>
    <w:rsid w:val="003A587C"/>
    <w:rsid w:val="003A595F"/>
    <w:rsid w:val="003A6ACF"/>
    <w:rsid w:val="003B0849"/>
    <w:rsid w:val="003B0BA5"/>
    <w:rsid w:val="003B1D42"/>
    <w:rsid w:val="003B6DD4"/>
    <w:rsid w:val="003C3112"/>
    <w:rsid w:val="003C377D"/>
    <w:rsid w:val="003C4321"/>
    <w:rsid w:val="003C5F93"/>
    <w:rsid w:val="003C7133"/>
    <w:rsid w:val="003C77B7"/>
    <w:rsid w:val="003D500D"/>
    <w:rsid w:val="003D6653"/>
    <w:rsid w:val="003D70B9"/>
    <w:rsid w:val="003D753D"/>
    <w:rsid w:val="003E0B18"/>
    <w:rsid w:val="003E191D"/>
    <w:rsid w:val="003E31DA"/>
    <w:rsid w:val="003E4A56"/>
    <w:rsid w:val="003E5428"/>
    <w:rsid w:val="003E6D85"/>
    <w:rsid w:val="003E7C1B"/>
    <w:rsid w:val="003F2494"/>
    <w:rsid w:val="003F2CC7"/>
    <w:rsid w:val="003F530A"/>
    <w:rsid w:val="003F54CC"/>
    <w:rsid w:val="003F5B23"/>
    <w:rsid w:val="003F6D8D"/>
    <w:rsid w:val="00400715"/>
    <w:rsid w:val="00402AA7"/>
    <w:rsid w:val="00402FCF"/>
    <w:rsid w:val="004033BD"/>
    <w:rsid w:val="00403AB6"/>
    <w:rsid w:val="0040552F"/>
    <w:rsid w:val="00411198"/>
    <w:rsid w:val="00411E5A"/>
    <w:rsid w:val="00412A51"/>
    <w:rsid w:val="004171E5"/>
    <w:rsid w:val="00417792"/>
    <w:rsid w:val="00422340"/>
    <w:rsid w:val="0042273D"/>
    <w:rsid w:val="00423ADF"/>
    <w:rsid w:val="00423EF1"/>
    <w:rsid w:val="004241C3"/>
    <w:rsid w:val="00424CBE"/>
    <w:rsid w:val="004272CA"/>
    <w:rsid w:val="00430A3D"/>
    <w:rsid w:val="00432B94"/>
    <w:rsid w:val="004407B1"/>
    <w:rsid w:val="0044080A"/>
    <w:rsid w:val="00444CD6"/>
    <w:rsid w:val="004466E4"/>
    <w:rsid w:val="00446AB9"/>
    <w:rsid w:val="00447A56"/>
    <w:rsid w:val="0045060A"/>
    <w:rsid w:val="00452F8B"/>
    <w:rsid w:val="00453B33"/>
    <w:rsid w:val="00453E15"/>
    <w:rsid w:val="004542E6"/>
    <w:rsid w:val="0045559F"/>
    <w:rsid w:val="004566F4"/>
    <w:rsid w:val="00456A3C"/>
    <w:rsid w:val="00460D86"/>
    <w:rsid w:val="00466BC2"/>
    <w:rsid w:val="00466CAF"/>
    <w:rsid w:val="00467148"/>
    <w:rsid w:val="004675F0"/>
    <w:rsid w:val="00470A0A"/>
    <w:rsid w:val="00470A64"/>
    <w:rsid w:val="00472F95"/>
    <w:rsid w:val="004734FF"/>
    <w:rsid w:val="00474B59"/>
    <w:rsid w:val="00476FEF"/>
    <w:rsid w:val="004829D6"/>
    <w:rsid w:val="0048518E"/>
    <w:rsid w:val="0049281A"/>
    <w:rsid w:val="0049387A"/>
    <w:rsid w:val="004A5023"/>
    <w:rsid w:val="004A514C"/>
    <w:rsid w:val="004B36DE"/>
    <w:rsid w:val="004B4599"/>
    <w:rsid w:val="004B4D5B"/>
    <w:rsid w:val="004C008D"/>
    <w:rsid w:val="004C105A"/>
    <w:rsid w:val="004C2431"/>
    <w:rsid w:val="004C78D4"/>
    <w:rsid w:val="004D16A6"/>
    <w:rsid w:val="004D2A2C"/>
    <w:rsid w:val="004E185C"/>
    <w:rsid w:val="004E415B"/>
    <w:rsid w:val="004E4DDB"/>
    <w:rsid w:val="004E5423"/>
    <w:rsid w:val="004F3E51"/>
    <w:rsid w:val="00503409"/>
    <w:rsid w:val="00507628"/>
    <w:rsid w:val="00510671"/>
    <w:rsid w:val="00512E52"/>
    <w:rsid w:val="005154C8"/>
    <w:rsid w:val="00517A35"/>
    <w:rsid w:val="00523C64"/>
    <w:rsid w:val="00525151"/>
    <w:rsid w:val="00525BEF"/>
    <w:rsid w:val="005319BC"/>
    <w:rsid w:val="0053456A"/>
    <w:rsid w:val="0053589F"/>
    <w:rsid w:val="0054235C"/>
    <w:rsid w:val="00542504"/>
    <w:rsid w:val="00542F8D"/>
    <w:rsid w:val="00543460"/>
    <w:rsid w:val="00543628"/>
    <w:rsid w:val="005447AE"/>
    <w:rsid w:val="0054796C"/>
    <w:rsid w:val="005535D3"/>
    <w:rsid w:val="00555DB0"/>
    <w:rsid w:val="005578DF"/>
    <w:rsid w:val="00557971"/>
    <w:rsid w:val="00557B9C"/>
    <w:rsid w:val="005605ED"/>
    <w:rsid w:val="00561D07"/>
    <w:rsid w:val="005627BA"/>
    <w:rsid w:val="00562C23"/>
    <w:rsid w:val="005716DA"/>
    <w:rsid w:val="00572987"/>
    <w:rsid w:val="005733AC"/>
    <w:rsid w:val="00573FFF"/>
    <w:rsid w:val="005775C6"/>
    <w:rsid w:val="00580073"/>
    <w:rsid w:val="00580A6A"/>
    <w:rsid w:val="0058169D"/>
    <w:rsid w:val="0058208E"/>
    <w:rsid w:val="005827F0"/>
    <w:rsid w:val="005971B6"/>
    <w:rsid w:val="005A4630"/>
    <w:rsid w:val="005A6507"/>
    <w:rsid w:val="005A7BD2"/>
    <w:rsid w:val="005B197F"/>
    <w:rsid w:val="005B2665"/>
    <w:rsid w:val="005B7F1C"/>
    <w:rsid w:val="005C2AF1"/>
    <w:rsid w:val="005C7EA3"/>
    <w:rsid w:val="005D0390"/>
    <w:rsid w:val="005D0809"/>
    <w:rsid w:val="005D5546"/>
    <w:rsid w:val="005D5D61"/>
    <w:rsid w:val="005D5E06"/>
    <w:rsid w:val="005D7FCE"/>
    <w:rsid w:val="005E212D"/>
    <w:rsid w:val="005E60D4"/>
    <w:rsid w:val="005E7707"/>
    <w:rsid w:val="005E7E0D"/>
    <w:rsid w:val="005F119A"/>
    <w:rsid w:val="005F66B4"/>
    <w:rsid w:val="005F6A26"/>
    <w:rsid w:val="005F760E"/>
    <w:rsid w:val="005F7B39"/>
    <w:rsid w:val="00600830"/>
    <w:rsid w:val="00603396"/>
    <w:rsid w:val="006060C1"/>
    <w:rsid w:val="00607BE4"/>
    <w:rsid w:val="00610640"/>
    <w:rsid w:val="00611BFE"/>
    <w:rsid w:val="00617650"/>
    <w:rsid w:val="006208D6"/>
    <w:rsid w:val="00620E97"/>
    <w:rsid w:val="00621071"/>
    <w:rsid w:val="00621958"/>
    <w:rsid w:val="00622317"/>
    <w:rsid w:val="0062336F"/>
    <w:rsid w:val="006261E4"/>
    <w:rsid w:val="0062624D"/>
    <w:rsid w:val="00631DD3"/>
    <w:rsid w:val="00632FA5"/>
    <w:rsid w:val="006332A5"/>
    <w:rsid w:val="0063336E"/>
    <w:rsid w:val="00640674"/>
    <w:rsid w:val="00641F91"/>
    <w:rsid w:val="006424E7"/>
    <w:rsid w:val="0064309C"/>
    <w:rsid w:val="00643B11"/>
    <w:rsid w:val="0065249C"/>
    <w:rsid w:val="00652C66"/>
    <w:rsid w:val="00654FB9"/>
    <w:rsid w:val="00655A88"/>
    <w:rsid w:val="00656496"/>
    <w:rsid w:val="00656AB4"/>
    <w:rsid w:val="006600B7"/>
    <w:rsid w:val="006626AE"/>
    <w:rsid w:val="0067282E"/>
    <w:rsid w:val="0067296A"/>
    <w:rsid w:val="00672F73"/>
    <w:rsid w:val="00674300"/>
    <w:rsid w:val="00674B4D"/>
    <w:rsid w:val="006760DA"/>
    <w:rsid w:val="00681484"/>
    <w:rsid w:val="00682482"/>
    <w:rsid w:val="006827F6"/>
    <w:rsid w:val="006871E8"/>
    <w:rsid w:val="00691401"/>
    <w:rsid w:val="00692049"/>
    <w:rsid w:val="0069470D"/>
    <w:rsid w:val="00696B9A"/>
    <w:rsid w:val="006974B7"/>
    <w:rsid w:val="006A2E6B"/>
    <w:rsid w:val="006A4A0E"/>
    <w:rsid w:val="006A514E"/>
    <w:rsid w:val="006A5284"/>
    <w:rsid w:val="006A562A"/>
    <w:rsid w:val="006A6C5D"/>
    <w:rsid w:val="006B0AEE"/>
    <w:rsid w:val="006B0E42"/>
    <w:rsid w:val="006B11A6"/>
    <w:rsid w:val="006B2383"/>
    <w:rsid w:val="006B2D8A"/>
    <w:rsid w:val="006B3E2B"/>
    <w:rsid w:val="006B4551"/>
    <w:rsid w:val="006B46AA"/>
    <w:rsid w:val="006B4F40"/>
    <w:rsid w:val="006D11FE"/>
    <w:rsid w:val="006D20AA"/>
    <w:rsid w:val="006D3B8F"/>
    <w:rsid w:val="006D45A4"/>
    <w:rsid w:val="006D4BB3"/>
    <w:rsid w:val="006D5D8A"/>
    <w:rsid w:val="006D62B8"/>
    <w:rsid w:val="006D6A21"/>
    <w:rsid w:val="006D7049"/>
    <w:rsid w:val="006E06EC"/>
    <w:rsid w:val="006E27E1"/>
    <w:rsid w:val="006E3A3B"/>
    <w:rsid w:val="006E71F7"/>
    <w:rsid w:val="006F0D83"/>
    <w:rsid w:val="006F425D"/>
    <w:rsid w:val="006F52D6"/>
    <w:rsid w:val="006F583E"/>
    <w:rsid w:val="006F6455"/>
    <w:rsid w:val="00700647"/>
    <w:rsid w:val="007022EC"/>
    <w:rsid w:val="007115A4"/>
    <w:rsid w:val="00715B20"/>
    <w:rsid w:val="0071780D"/>
    <w:rsid w:val="00722AA8"/>
    <w:rsid w:val="00724995"/>
    <w:rsid w:val="007253E0"/>
    <w:rsid w:val="00732954"/>
    <w:rsid w:val="00735592"/>
    <w:rsid w:val="00735D38"/>
    <w:rsid w:val="00736072"/>
    <w:rsid w:val="00736C49"/>
    <w:rsid w:val="00736D5C"/>
    <w:rsid w:val="00737CBB"/>
    <w:rsid w:val="007404CC"/>
    <w:rsid w:val="007469CE"/>
    <w:rsid w:val="00747FB2"/>
    <w:rsid w:val="007506AA"/>
    <w:rsid w:val="00750EE7"/>
    <w:rsid w:val="00751753"/>
    <w:rsid w:val="00751CE7"/>
    <w:rsid w:val="007524AE"/>
    <w:rsid w:val="0075735C"/>
    <w:rsid w:val="007619EA"/>
    <w:rsid w:val="007620E4"/>
    <w:rsid w:val="007635E5"/>
    <w:rsid w:val="00777A77"/>
    <w:rsid w:val="007814CA"/>
    <w:rsid w:val="007841CA"/>
    <w:rsid w:val="0078552C"/>
    <w:rsid w:val="00785F95"/>
    <w:rsid w:val="00790904"/>
    <w:rsid w:val="00790DF8"/>
    <w:rsid w:val="00791B40"/>
    <w:rsid w:val="00791C15"/>
    <w:rsid w:val="00792611"/>
    <w:rsid w:val="00793AFD"/>
    <w:rsid w:val="00795668"/>
    <w:rsid w:val="007961BC"/>
    <w:rsid w:val="007969B4"/>
    <w:rsid w:val="00796B8C"/>
    <w:rsid w:val="00796D41"/>
    <w:rsid w:val="00796E7C"/>
    <w:rsid w:val="00797783"/>
    <w:rsid w:val="007A0483"/>
    <w:rsid w:val="007A0C3C"/>
    <w:rsid w:val="007B037C"/>
    <w:rsid w:val="007B056D"/>
    <w:rsid w:val="007B3631"/>
    <w:rsid w:val="007B55EF"/>
    <w:rsid w:val="007C15FA"/>
    <w:rsid w:val="007C2839"/>
    <w:rsid w:val="007C48D9"/>
    <w:rsid w:val="007C6921"/>
    <w:rsid w:val="007C76B2"/>
    <w:rsid w:val="007D32CE"/>
    <w:rsid w:val="007D3556"/>
    <w:rsid w:val="007D3DA9"/>
    <w:rsid w:val="007E11A2"/>
    <w:rsid w:val="007E220A"/>
    <w:rsid w:val="007E2E29"/>
    <w:rsid w:val="007E590E"/>
    <w:rsid w:val="007E6BA0"/>
    <w:rsid w:val="007E7F9D"/>
    <w:rsid w:val="007F0092"/>
    <w:rsid w:val="007F4BEF"/>
    <w:rsid w:val="007F527F"/>
    <w:rsid w:val="007F5CEB"/>
    <w:rsid w:val="008005E4"/>
    <w:rsid w:val="008016F2"/>
    <w:rsid w:val="008028B7"/>
    <w:rsid w:val="00804729"/>
    <w:rsid w:val="00805830"/>
    <w:rsid w:val="00806D98"/>
    <w:rsid w:val="00810A97"/>
    <w:rsid w:val="00811DC4"/>
    <w:rsid w:val="00814F63"/>
    <w:rsid w:val="00815251"/>
    <w:rsid w:val="008155AB"/>
    <w:rsid w:val="008226E9"/>
    <w:rsid w:val="00823DE2"/>
    <w:rsid w:val="00824201"/>
    <w:rsid w:val="00825D3D"/>
    <w:rsid w:val="0082721D"/>
    <w:rsid w:val="00835C24"/>
    <w:rsid w:val="00840F80"/>
    <w:rsid w:val="008417D1"/>
    <w:rsid w:val="00845532"/>
    <w:rsid w:val="008504A9"/>
    <w:rsid w:val="00852288"/>
    <w:rsid w:val="00852F6C"/>
    <w:rsid w:val="008566F6"/>
    <w:rsid w:val="0086210B"/>
    <w:rsid w:val="00863276"/>
    <w:rsid w:val="00865D01"/>
    <w:rsid w:val="0086704A"/>
    <w:rsid w:val="00870445"/>
    <w:rsid w:val="00871439"/>
    <w:rsid w:val="00871C08"/>
    <w:rsid w:val="00873022"/>
    <w:rsid w:val="008747E2"/>
    <w:rsid w:val="00875BE6"/>
    <w:rsid w:val="00876807"/>
    <w:rsid w:val="008770E0"/>
    <w:rsid w:val="00880132"/>
    <w:rsid w:val="0088102B"/>
    <w:rsid w:val="008827A9"/>
    <w:rsid w:val="00882FAE"/>
    <w:rsid w:val="00883209"/>
    <w:rsid w:val="00884429"/>
    <w:rsid w:val="00884AA8"/>
    <w:rsid w:val="00890BF2"/>
    <w:rsid w:val="00893ED0"/>
    <w:rsid w:val="00895815"/>
    <w:rsid w:val="00895B06"/>
    <w:rsid w:val="00895B70"/>
    <w:rsid w:val="00896059"/>
    <w:rsid w:val="008974F2"/>
    <w:rsid w:val="008A0C67"/>
    <w:rsid w:val="008A3F87"/>
    <w:rsid w:val="008A55C7"/>
    <w:rsid w:val="008A5734"/>
    <w:rsid w:val="008A6C76"/>
    <w:rsid w:val="008A6F5B"/>
    <w:rsid w:val="008A7B88"/>
    <w:rsid w:val="008B3BCF"/>
    <w:rsid w:val="008C01A8"/>
    <w:rsid w:val="008C078C"/>
    <w:rsid w:val="008C11B6"/>
    <w:rsid w:val="008D0203"/>
    <w:rsid w:val="008D3868"/>
    <w:rsid w:val="008E07C1"/>
    <w:rsid w:val="008E483A"/>
    <w:rsid w:val="008E6519"/>
    <w:rsid w:val="008F43A8"/>
    <w:rsid w:val="008F6CEE"/>
    <w:rsid w:val="00904D7B"/>
    <w:rsid w:val="00905210"/>
    <w:rsid w:val="0090723D"/>
    <w:rsid w:val="0091270A"/>
    <w:rsid w:val="00914CAF"/>
    <w:rsid w:val="009152FE"/>
    <w:rsid w:val="00915B89"/>
    <w:rsid w:val="009170E5"/>
    <w:rsid w:val="0091788B"/>
    <w:rsid w:val="00924E75"/>
    <w:rsid w:val="0092599A"/>
    <w:rsid w:val="00932167"/>
    <w:rsid w:val="0094105D"/>
    <w:rsid w:val="00945F1F"/>
    <w:rsid w:val="00950EF5"/>
    <w:rsid w:val="00951F47"/>
    <w:rsid w:val="00952328"/>
    <w:rsid w:val="00954F67"/>
    <w:rsid w:val="0095523D"/>
    <w:rsid w:val="00955A72"/>
    <w:rsid w:val="00960EE9"/>
    <w:rsid w:val="009622A3"/>
    <w:rsid w:val="00962AD3"/>
    <w:rsid w:val="00962B05"/>
    <w:rsid w:val="009632E2"/>
    <w:rsid w:val="009635D7"/>
    <w:rsid w:val="009658FC"/>
    <w:rsid w:val="00965EA7"/>
    <w:rsid w:val="009679DD"/>
    <w:rsid w:val="00967C07"/>
    <w:rsid w:val="00974CF0"/>
    <w:rsid w:val="009764BA"/>
    <w:rsid w:val="00977003"/>
    <w:rsid w:val="0098219C"/>
    <w:rsid w:val="00986746"/>
    <w:rsid w:val="009877B6"/>
    <w:rsid w:val="00991A6C"/>
    <w:rsid w:val="009927E6"/>
    <w:rsid w:val="00992E72"/>
    <w:rsid w:val="009A1D5B"/>
    <w:rsid w:val="009A4EC4"/>
    <w:rsid w:val="009A5D96"/>
    <w:rsid w:val="009A7432"/>
    <w:rsid w:val="009B4EFF"/>
    <w:rsid w:val="009C098F"/>
    <w:rsid w:val="009C0D8D"/>
    <w:rsid w:val="009C3752"/>
    <w:rsid w:val="009C5AC7"/>
    <w:rsid w:val="009C7FED"/>
    <w:rsid w:val="009D2A29"/>
    <w:rsid w:val="009D3B33"/>
    <w:rsid w:val="009D3D9A"/>
    <w:rsid w:val="009D4532"/>
    <w:rsid w:val="009D6483"/>
    <w:rsid w:val="009D682F"/>
    <w:rsid w:val="009E68F9"/>
    <w:rsid w:val="009E7082"/>
    <w:rsid w:val="009F02B8"/>
    <w:rsid w:val="009F1823"/>
    <w:rsid w:val="009F4593"/>
    <w:rsid w:val="009F683D"/>
    <w:rsid w:val="00A00475"/>
    <w:rsid w:val="00A02824"/>
    <w:rsid w:val="00A02970"/>
    <w:rsid w:val="00A116DC"/>
    <w:rsid w:val="00A11FF1"/>
    <w:rsid w:val="00A12F9D"/>
    <w:rsid w:val="00A14087"/>
    <w:rsid w:val="00A1452D"/>
    <w:rsid w:val="00A17BC8"/>
    <w:rsid w:val="00A20123"/>
    <w:rsid w:val="00A2391F"/>
    <w:rsid w:val="00A30364"/>
    <w:rsid w:val="00A41844"/>
    <w:rsid w:val="00A43DA3"/>
    <w:rsid w:val="00A44171"/>
    <w:rsid w:val="00A50B5A"/>
    <w:rsid w:val="00A50D5E"/>
    <w:rsid w:val="00A51310"/>
    <w:rsid w:val="00A52591"/>
    <w:rsid w:val="00A52EAE"/>
    <w:rsid w:val="00A5623C"/>
    <w:rsid w:val="00A63505"/>
    <w:rsid w:val="00A64C50"/>
    <w:rsid w:val="00A65E32"/>
    <w:rsid w:val="00A74805"/>
    <w:rsid w:val="00A8123D"/>
    <w:rsid w:val="00A839C0"/>
    <w:rsid w:val="00A8505A"/>
    <w:rsid w:val="00A850CC"/>
    <w:rsid w:val="00A86B46"/>
    <w:rsid w:val="00A87967"/>
    <w:rsid w:val="00A90259"/>
    <w:rsid w:val="00A90D16"/>
    <w:rsid w:val="00A90E8E"/>
    <w:rsid w:val="00A916D2"/>
    <w:rsid w:val="00A93803"/>
    <w:rsid w:val="00A93D2A"/>
    <w:rsid w:val="00A948EF"/>
    <w:rsid w:val="00A9583F"/>
    <w:rsid w:val="00A97A33"/>
    <w:rsid w:val="00A97A4F"/>
    <w:rsid w:val="00A97F7C"/>
    <w:rsid w:val="00AA021F"/>
    <w:rsid w:val="00AA1362"/>
    <w:rsid w:val="00AA1777"/>
    <w:rsid w:val="00AA1912"/>
    <w:rsid w:val="00AA541E"/>
    <w:rsid w:val="00AB3E59"/>
    <w:rsid w:val="00AB53C5"/>
    <w:rsid w:val="00AC6D18"/>
    <w:rsid w:val="00AD3D3D"/>
    <w:rsid w:val="00AD71D1"/>
    <w:rsid w:val="00AE0BAA"/>
    <w:rsid w:val="00AE0FBE"/>
    <w:rsid w:val="00AE4233"/>
    <w:rsid w:val="00AE4EDA"/>
    <w:rsid w:val="00AE74A5"/>
    <w:rsid w:val="00AF2155"/>
    <w:rsid w:val="00AF43B0"/>
    <w:rsid w:val="00B015A3"/>
    <w:rsid w:val="00B01C7E"/>
    <w:rsid w:val="00B02D82"/>
    <w:rsid w:val="00B06A73"/>
    <w:rsid w:val="00B06FD7"/>
    <w:rsid w:val="00B07842"/>
    <w:rsid w:val="00B07964"/>
    <w:rsid w:val="00B07EC0"/>
    <w:rsid w:val="00B13BBF"/>
    <w:rsid w:val="00B13E3E"/>
    <w:rsid w:val="00B17809"/>
    <w:rsid w:val="00B22D37"/>
    <w:rsid w:val="00B233C2"/>
    <w:rsid w:val="00B23E87"/>
    <w:rsid w:val="00B243AC"/>
    <w:rsid w:val="00B27B00"/>
    <w:rsid w:val="00B27D0C"/>
    <w:rsid w:val="00B30F36"/>
    <w:rsid w:val="00B35505"/>
    <w:rsid w:val="00B3599D"/>
    <w:rsid w:val="00B365A6"/>
    <w:rsid w:val="00B401B9"/>
    <w:rsid w:val="00B44968"/>
    <w:rsid w:val="00B45F7E"/>
    <w:rsid w:val="00B505C7"/>
    <w:rsid w:val="00B50621"/>
    <w:rsid w:val="00B547A3"/>
    <w:rsid w:val="00B55A62"/>
    <w:rsid w:val="00B55ACF"/>
    <w:rsid w:val="00B56D61"/>
    <w:rsid w:val="00B57811"/>
    <w:rsid w:val="00B57FAB"/>
    <w:rsid w:val="00B6043E"/>
    <w:rsid w:val="00B60860"/>
    <w:rsid w:val="00B6134B"/>
    <w:rsid w:val="00B67B5F"/>
    <w:rsid w:val="00B67CA3"/>
    <w:rsid w:val="00B7198F"/>
    <w:rsid w:val="00B72015"/>
    <w:rsid w:val="00B74077"/>
    <w:rsid w:val="00B76EBD"/>
    <w:rsid w:val="00B81DDC"/>
    <w:rsid w:val="00B8207A"/>
    <w:rsid w:val="00B82F4C"/>
    <w:rsid w:val="00B83A5E"/>
    <w:rsid w:val="00B84639"/>
    <w:rsid w:val="00B86979"/>
    <w:rsid w:val="00B9212D"/>
    <w:rsid w:val="00B9223C"/>
    <w:rsid w:val="00B9243B"/>
    <w:rsid w:val="00B931E1"/>
    <w:rsid w:val="00B96F7A"/>
    <w:rsid w:val="00B97462"/>
    <w:rsid w:val="00BA24FD"/>
    <w:rsid w:val="00BA5AEA"/>
    <w:rsid w:val="00BA5FB7"/>
    <w:rsid w:val="00BA662C"/>
    <w:rsid w:val="00BB031E"/>
    <w:rsid w:val="00BB0D4C"/>
    <w:rsid w:val="00BB3156"/>
    <w:rsid w:val="00BB4E47"/>
    <w:rsid w:val="00BB4FC5"/>
    <w:rsid w:val="00BC61D5"/>
    <w:rsid w:val="00BD4E4A"/>
    <w:rsid w:val="00BD756C"/>
    <w:rsid w:val="00BE1342"/>
    <w:rsid w:val="00BE2262"/>
    <w:rsid w:val="00BE3007"/>
    <w:rsid w:val="00BE3B28"/>
    <w:rsid w:val="00BE44CB"/>
    <w:rsid w:val="00BE5D81"/>
    <w:rsid w:val="00BE6809"/>
    <w:rsid w:val="00BE697F"/>
    <w:rsid w:val="00BF11FE"/>
    <w:rsid w:val="00BF2264"/>
    <w:rsid w:val="00BF33F5"/>
    <w:rsid w:val="00BF55FE"/>
    <w:rsid w:val="00C02C9A"/>
    <w:rsid w:val="00C043FD"/>
    <w:rsid w:val="00C054BE"/>
    <w:rsid w:val="00C07FF3"/>
    <w:rsid w:val="00C178A7"/>
    <w:rsid w:val="00C201A9"/>
    <w:rsid w:val="00C2207F"/>
    <w:rsid w:val="00C258F4"/>
    <w:rsid w:val="00C25D45"/>
    <w:rsid w:val="00C25EF1"/>
    <w:rsid w:val="00C27239"/>
    <w:rsid w:val="00C338DB"/>
    <w:rsid w:val="00C402BF"/>
    <w:rsid w:val="00C426D1"/>
    <w:rsid w:val="00C42EE5"/>
    <w:rsid w:val="00C459FF"/>
    <w:rsid w:val="00C469C7"/>
    <w:rsid w:val="00C47976"/>
    <w:rsid w:val="00C5095E"/>
    <w:rsid w:val="00C52C6A"/>
    <w:rsid w:val="00C564E5"/>
    <w:rsid w:val="00C56CBC"/>
    <w:rsid w:val="00C619C8"/>
    <w:rsid w:val="00C627E6"/>
    <w:rsid w:val="00C63308"/>
    <w:rsid w:val="00C6679C"/>
    <w:rsid w:val="00C668B5"/>
    <w:rsid w:val="00C66AC9"/>
    <w:rsid w:val="00C67A68"/>
    <w:rsid w:val="00C67F0D"/>
    <w:rsid w:val="00C723E1"/>
    <w:rsid w:val="00C725F7"/>
    <w:rsid w:val="00C72FC0"/>
    <w:rsid w:val="00C73C70"/>
    <w:rsid w:val="00C742BE"/>
    <w:rsid w:val="00C75E6D"/>
    <w:rsid w:val="00C80B88"/>
    <w:rsid w:val="00C84411"/>
    <w:rsid w:val="00C85E4B"/>
    <w:rsid w:val="00C86065"/>
    <w:rsid w:val="00C908D4"/>
    <w:rsid w:val="00C95BE2"/>
    <w:rsid w:val="00C96AB1"/>
    <w:rsid w:val="00CA17BF"/>
    <w:rsid w:val="00CA4964"/>
    <w:rsid w:val="00CA5C88"/>
    <w:rsid w:val="00CA6AAB"/>
    <w:rsid w:val="00CA7CD8"/>
    <w:rsid w:val="00CB270B"/>
    <w:rsid w:val="00CB2BDC"/>
    <w:rsid w:val="00CB472D"/>
    <w:rsid w:val="00CB6630"/>
    <w:rsid w:val="00CC0C28"/>
    <w:rsid w:val="00CC288E"/>
    <w:rsid w:val="00CC2CF4"/>
    <w:rsid w:val="00CC3746"/>
    <w:rsid w:val="00CC5114"/>
    <w:rsid w:val="00CC529F"/>
    <w:rsid w:val="00CC57E7"/>
    <w:rsid w:val="00CC76A8"/>
    <w:rsid w:val="00CC7CFE"/>
    <w:rsid w:val="00CD1391"/>
    <w:rsid w:val="00CD1B13"/>
    <w:rsid w:val="00CD2C3B"/>
    <w:rsid w:val="00CD4A92"/>
    <w:rsid w:val="00CD6908"/>
    <w:rsid w:val="00CE2DC8"/>
    <w:rsid w:val="00CE79E3"/>
    <w:rsid w:val="00CF2DE8"/>
    <w:rsid w:val="00CF3365"/>
    <w:rsid w:val="00CF4A5F"/>
    <w:rsid w:val="00CF68F1"/>
    <w:rsid w:val="00CF6F50"/>
    <w:rsid w:val="00D010CD"/>
    <w:rsid w:val="00D04842"/>
    <w:rsid w:val="00D05606"/>
    <w:rsid w:val="00D1315D"/>
    <w:rsid w:val="00D14C50"/>
    <w:rsid w:val="00D16C16"/>
    <w:rsid w:val="00D171D0"/>
    <w:rsid w:val="00D202B8"/>
    <w:rsid w:val="00D20E66"/>
    <w:rsid w:val="00D22AF1"/>
    <w:rsid w:val="00D2427B"/>
    <w:rsid w:val="00D251FB"/>
    <w:rsid w:val="00D27CA5"/>
    <w:rsid w:val="00D3076D"/>
    <w:rsid w:val="00D30B75"/>
    <w:rsid w:val="00D30C47"/>
    <w:rsid w:val="00D3171F"/>
    <w:rsid w:val="00D32F2E"/>
    <w:rsid w:val="00D35AAE"/>
    <w:rsid w:val="00D35FDB"/>
    <w:rsid w:val="00D3788A"/>
    <w:rsid w:val="00D37BD0"/>
    <w:rsid w:val="00D40BB9"/>
    <w:rsid w:val="00D41FE9"/>
    <w:rsid w:val="00D42305"/>
    <w:rsid w:val="00D4340E"/>
    <w:rsid w:val="00D43696"/>
    <w:rsid w:val="00D44560"/>
    <w:rsid w:val="00D4465A"/>
    <w:rsid w:val="00D51BDB"/>
    <w:rsid w:val="00D51FDB"/>
    <w:rsid w:val="00D55663"/>
    <w:rsid w:val="00D626EE"/>
    <w:rsid w:val="00D657F4"/>
    <w:rsid w:val="00D66B96"/>
    <w:rsid w:val="00D701CA"/>
    <w:rsid w:val="00D7055D"/>
    <w:rsid w:val="00D73614"/>
    <w:rsid w:val="00D74E19"/>
    <w:rsid w:val="00D758B8"/>
    <w:rsid w:val="00D76C2A"/>
    <w:rsid w:val="00D81110"/>
    <w:rsid w:val="00D84D9E"/>
    <w:rsid w:val="00D86615"/>
    <w:rsid w:val="00D91C19"/>
    <w:rsid w:val="00D93454"/>
    <w:rsid w:val="00D93AC9"/>
    <w:rsid w:val="00D95302"/>
    <w:rsid w:val="00D95577"/>
    <w:rsid w:val="00D96EFC"/>
    <w:rsid w:val="00DA74A2"/>
    <w:rsid w:val="00DB075A"/>
    <w:rsid w:val="00DB0B61"/>
    <w:rsid w:val="00DB1D7D"/>
    <w:rsid w:val="00DB4114"/>
    <w:rsid w:val="00DB4F10"/>
    <w:rsid w:val="00DB66E1"/>
    <w:rsid w:val="00DB7088"/>
    <w:rsid w:val="00DC336A"/>
    <w:rsid w:val="00DC72F1"/>
    <w:rsid w:val="00DD1914"/>
    <w:rsid w:val="00DD1D1D"/>
    <w:rsid w:val="00DD4678"/>
    <w:rsid w:val="00DD532B"/>
    <w:rsid w:val="00DD5775"/>
    <w:rsid w:val="00DD76F8"/>
    <w:rsid w:val="00DD7C36"/>
    <w:rsid w:val="00DE364A"/>
    <w:rsid w:val="00DE67C5"/>
    <w:rsid w:val="00DF1BCF"/>
    <w:rsid w:val="00DF69FA"/>
    <w:rsid w:val="00E00D65"/>
    <w:rsid w:val="00E012DF"/>
    <w:rsid w:val="00E01BE3"/>
    <w:rsid w:val="00E024BA"/>
    <w:rsid w:val="00E03BC5"/>
    <w:rsid w:val="00E055B7"/>
    <w:rsid w:val="00E0565C"/>
    <w:rsid w:val="00E1268F"/>
    <w:rsid w:val="00E1285B"/>
    <w:rsid w:val="00E13414"/>
    <w:rsid w:val="00E13A1B"/>
    <w:rsid w:val="00E15B28"/>
    <w:rsid w:val="00E16DD9"/>
    <w:rsid w:val="00E17546"/>
    <w:rsid w:val="00E2056B"/>
    <w:rsid w:val="00E211EB"/>
    <w:rsid w:val="00E21FE5"/>
    <w:rsid w:val="00E248BD"/>
    <w:rsid w:val="00E25C99"/>
    <w:rsid w:val="00E266AD"/>
    <w:rsid w:val="00E26F48"/>
    <w:rsid w:val="00E30997"/>
    <w:rsid w:val="00E33111"/>
    <w:rsid w:val="00E33899"/>
    <w:rsid w:val="00E35D91"/>
    <w:rsid w:val="00E378B4"/>
    <w:rsid w:val="00E40DAE"/>
    <w:rsid w:val="00E42A46"/>
    <w:rsid w:val="00E43BF3"/>
    <w:rsid w:val="00E47105"/>
    <w:rsid w:val="00E47146"/>
    <w:rsid w:val="00E4771F"/>
    <w:rsid w:val="00E47A8F"/>
    <w:rsid w:val="00E50257"/>
    <w:rsid w:val="00E513B3"/>
    <w:rsid w:val="00E534A0"/>
    <w:rsid w:val="00E5473B"/>
    <w:rsid w:val="00E55DAF"/>
    <w:rsid w:val="00E653FB"/>
    <w:rsid w:val="00E67C60"/>
    <w:rsid w:val="00E735CE"/>
    <w:rsid w:val="00E74BE0"/>
    <w:rsid w:val="00E75A54"/>
    <w:rsid w:val="00E77CEB"/>
    <w:rsid w:val="00E806F2"/>
    <w:rsid w:val="00E80940"/>
    <w:rsid w:val="00E872C5"/>
    <w:rsid w:val="00E873F0"/>
    <w:rsid w:val="00E93209"/>
    <w:rsid w:val="00E97492"/>
    <w:rsid w:val="00E97DCC"/>
    <w:rsid w:val="00EA0D21"/>
    <w:rsid w:val="00EA1A79"/>
    <w:rsid w:val="00EA1BAC"/>
    <w:rsid w:val="00EA451E"/>
    <w:rsid w:val="00EA7B8F"/>
    <w:rsid w:val="00EB092B"/>
    <w:rsid w:val="00EB2FA2"/>
    <w:rsid w:val="00EB35C0"/>
    <w:rsid w:val="00EB4B31"/>
    <w:rsid w:val="00EB6982"/>
    <w:rsid w:val="00EB763F"/>
    <w:rsid w:val="00EC05B7"/>
    <w:rsid w:val="00EC0DEA"/>
    <w:rsid w:val="00EC32C5"/>
    <w:rsid w:val="00EC3853"/>
    <w:rsid w:val="00EC424E"/>
    <w:rsid w:val="00EC6ACC"/>
    <w:rsid w:val="00ED1959"/>
    <w:rsid w:val="00ED2ADA"/>
    <w:rsid w:val="00ED426F"/>
    <w:rsid w:val="00ED4D52"/>
    <w:rsid w:val="00ED5091"/>
    <w:rsid w:val="00ED571F"/>
    <w:rsid w:val="00EE562F"/>
    <w:rsid w:val="00EE59EC"/>
    <w:rsid w:val="00EF2809"/>
    <w:rsid w:val="00EF41B1"/>
    <w:rsid w:val="00EF57ED"/>
    <w:rsid w:val="00F016FF"/>
    <w:rsid w:val="00F01DC9"/>
    <w:rsid w:val="00F02F59"/>
    <w:rsid w:val="00F03D4B"/>
    <w:rsid w:val="00F03EC4"/>
    <w:rsid w:val="00F061C5"/>
    <w:rsid w:val="00F06C29"/>
    <w:rsid w:val="00F106FC"/>
    <w:rsid w:val="00F14F2E"/>
    <w:rsid w:val="00F16C39"/>
    <w:rsid w:val="00F21B7D"/>
    <w:rsid w:val="00F21ED9"/>
    <w:rsid w:val="00F237B3"/>
    <w:rsid w:val="00F24C64"/>
    <w:rsid w:val="00F30331"/>
    <w:rsid w:val="00F31C78"/>
    <w:rsid w:val="00F325B4"/>
    <w:rsid w:val="00F34941"/>
    <w:rsid w:val="00F406EB"/>
    <w:rsid w:val="00F41B86"/>
    <w:rsid w:val="00F4220C"/>
    <w:rsid w:val="00F4242C"/>
    <w:rsid w:val="00F44C3B"/>
    <w:rsid w:val="00F45474"/>
    <w:rsid w:val="00F4589E"/>
    <w:rsid w:val="00F47D11"/>
    <w:rsid w:val="00F502EA"/>
    <w:rsid w:val="00F523FD"/>
    <w:rsid w:val="00F52B66"/>
    <w:rsid w:val="00F53D98"/>
    <w:rsid w:val="00F56BB1"/>
    <w:rsid w:val="00F574F6"/>
    <w:rsid w:val="00F61192"/>
    <w:rsid w:val="00F62056"/>
    <w:rsid w:val="00F62BBB"/>
    <w:rsid w:val="00F63A03"/>
    <w:rsid w:val="00F64372"/>
    <w:rsid w:val="00F652DD"/>
    <w:rsid w:val="00F74861"/>
    <w:rsid w:val="00F76EC8"/>
    <w:rsid w:val="00F77B52"/>
    <w:rsid w:val="00F8002A"/>
    <w:rsid w:val="00F8063C"/>
    <w:rsid w:val="00F85188"/>
    <w:rsid w:val="00F861C0"/>
    <w:rsid w:val="00F864CD"/>
    <w:rsid w:val="00F866E7"/>
    <w:rsid w:val="00F91777"/>
    <w:rsid w:val="00F9573B"/>
    <w:rsid w:val="00FA0E33"/>
    <w:rsid w:val="00FA2655"/>
    <w:rsid w:val="00FA38BF"/>
    <w:rsid w:val="00FA57D2"/>
    <w:rsid w:val="00FB0999"/>
    <w:rsid w:val="00FB1E3F"/>
    <w:rsid w:val="00FB22E4"/>
    <w:rsid w:val="00FB2C50"/>
    <w:rsid w:val="00FB310F"/>
    <w:rsid w:val="00FB4B1D"/>
    <w:rsid w:val="00FB597E"/>
    <w:rsid w:val="00FC1C48"/>
    <w:rsid w:val="00FC2366"/>
    <w:rsid w:val="00FC4305"/>
    <w:rsid w:val="00FC499B"/>
    <w:rsid w:val="00FC5B6D"/>
    <w:rsid w:val="00FC7502"/>
    <w:rsid w:val="00FD04D9"/>
    <w:rsid w:val="00FD1853"/>
    <w:rsid w:val="00FD554D"/>
    <w:rsid w:val="00FD6323"/>
    <w:rsid w:val="00FD7EFC"/>
    <w:rsid w:val="00FE02BE"/>
    <w:rsid w:val="00FE13CD"/>
    <w:rsid w:val="00FE2233"/>
    <w:rsid w:val="00FE2AD3"/>
    <w:rsid w:val="00FE2D2D"/>
    <w:rsid w:val="00FE6A5E"/>
    <w:rsid w:val="00FE7C4E"/>
    <w:rsid w:val="00FE7DE9"/>
    <w:rsid w:val="00FE7EBF"/>
    <w:rsid w:val="00FF021A"/>
    <w:rsid w:val="00FF093C"/>
    <w:rsid w:val="00FF132E"/>
    <w:rsid w:val="00FF40C0"/>
    <w:rsid w:val="00FF43FD"/>
    <w:rsid w:val="00FF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E5D4B9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C36"/>
    <w:pPr>
      <w:widowControl w:val="0"/>
      <w:suppressAutoHyphens/>
    </w:pPr>
    <w:rPr>
      <w:rFonts w:ascii="Source Sans Pro Light" w:hAnsi="Source Sans Pro Light"/>
      <w:sz w:val="21"/>
      <w:lang w:val="da-DK" w:eastAsia="da-DK"/>
    </w:rPr>
  </w:style>
  <w:style w:type="paragraph" w:styleId="Heading1">
    <w:name w:val="heading 1"/>
    <w:aliases w:val="O 1"/>
    <w:basedOn w:val="Normal"/>
    <w:next w:val="Normal"/>
    <w:link w:val="Heading1Char"/>
    <w:autoRedefine/>
    <w:uiPriority w:val="9"/>
    <w:qFormat/>
    <w:rsid w:val="00B06A73"/>
    <w:pPr>
      <w:keepNext/>
      <w:spacing w:before="240" w:after="60"/>
      <w:outlineLvl w:val="0"/>
    </w:pPr>
    <w:rPr>
      <w:rFonts w:ascii="Source Sans Pro" w:eastAsia="ＭＳ ゴシック" w:hAnsi="Source Sans Pro"/>
      <w:b/>
      <w:bCs/>
      <w:kern w:val="32"/>
      <w:sz w:val="32"/>
      <w:szCs w:val="32"/>
    </w:rPr>
  </w:style>
  <w:style w:type="paragraph" w:styleId="Heading2">
    <w:name w:val="heading 2"/>
    <w:aliases w:val="O 2"/>
    <w:basedOn w:val="Normal"/>
    <w:next w:val="Normal"/>
    <w:link w:val="Heading2Char"/>
    <w:autoRedefine/>
    <w:qFormat/>
    <w:rsid w:val="00DD7C36"/>
    <w:pPr>
      <w:keepNext/>
      <w:widowControl/>
      <w:suppressAutoHyphens w:val="0"/>
      <w:spacing w:before="240" w:after="60"/>
      <w:outlineLvl w:val="1"/>
    </w:pPr>
    <w:rPr>
      <w:rFonts w:ascii="Source Sans Pro" w:hAnsi="Source Sans Pro"/>
      <w:b/>
      <w:sz w:val="28"/>
      <w:szCs w:val="24"/>
      <w:lang w:eastAsia="en-US"/>
    </w:rPr>
  </w:style>
  <w:style w:type="paragraph" w:styleId="Heading3">
    <w:name w:val="heading 3"/>
    <w:aliases w:val="O 3"/>
    <w:basedOn w:val="Normal"/>
    <w:next w:val="Normal"/>
    <w:link w:val="Heading3Char"/>
    <w:autoRedefine/>
    <w:uiPriority w:val="9"/>
    <w:unhideWhenUsed/>
    <w:qFormat/>
    <w:rsid w:val="001A0C68"/>
    <w:pPr>
      <w:keepNext/>
      <w:spacing w:before="240" w:after="60"/>
      <w:outlineLvl w:val="2"/>
    </w:pPr>
    <w:rPr>
      <w:rFonts w:ascii="Source Sans Pro" w:eastAsia="ＭＳ ゴシック" w:hAnsi="Source Sans Pro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D30C47"/>
    <w:pPr>
      <w:keepNext/>
      <w:spacing w:before="240" w:after="60"/>
      <w:outlineLvl w:val="3"/>
    </w:pPr>
    <w:rPr>
      <w:rFonts w:ascii="Cambria" w:eastAsia="ＭＳ 明朝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30C47"/>
    <w:pPr>
      <w:spacing w:before="240" w:after="60"/>
      <w:outlineLvl w:val="4"/>
    </w:pPr>
    <w:rPr>
      <w:rFonts w:ascii="Cambria" w:eastAsia="ＭＳ 明朝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0C68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2Char">
    <w:name w:val="Heading 2 Char"/>
    <w:aliases w:val="O 2 Char"/>
    <w:link w:val="Heading2"/>
    <w:rsid w:val="00DD7C36"/>
    <w:rPr>
      <w:rFonts w:ascii="Source Sans Pro" w:hAnsi="Source Sans Pro"/>
      <w:b/>
      <w:sz w:val="28"/>
      <w:szCs w:val="24"/>
      <w:lang w:val="da-DK" w:eastAsia="en-US"/>
    </w:rPr>
  </w:style>
  <w:style w:type="paragraph" w:styleId="Header">
    <w:name w:val="header"/>
    <w:basedOn w:val="Normal"/>
    <w:link w:val="HeaderChar"/>
    <w:rsid w:val="00BB0D4C"/>
    <w:pPr>
      <w:widowControl/>
      <w:tabs>
        <w:tab w:val="center" w:pos="4153"/>
        <w:tab w:val="right" w:pos="8306"/>
      </w:tabs>
      <w:suppressAutoHyphens w:val="0"/>
    </w:pPr>
    <w:rPr>
      <w:rFonts w:ascii="Calibri" w:hAnsi="Calibri"/>
      <w:sz w:val="24"/>
      <w:szCs w:val="24"/>
      <w:lang w:eastAsia="en-US"/>
    </w:rPr>
  </w:style>
  <w:style w:type="character" w:customStyle="1" w:styleId="HeaderChar">
    <w:name w:val="Header Char"/>
    <w:link w:val="Header"/>
    <w:rsid w:val="00BB0D4C"/>
    <w:rPr>
      <w:rFonts w:ascii="Calibri" w:hAnsi="Calibri"/>
      <w:sz w:val="24"/>
      <w:szCs w:val="24"/>
      <w:lang w:val="da-DK" w:eastAsia="en-US"/>
    </w:rPr>
  </w:style>
  <w:style w:type="character" w:styleId="Hyperlink">
    <w:name w:val="Hyperlink"/>
    <w:uiPriority w:val="99"/>
    <w:unhideWhenUsed/>
    <w:rsid w:val="00BB0D4C"/>
    <w:rPr>
      <w:color w:val="0000FF"/>
      <w:u w:val="single"/>
    </w:rPr>
  </w:style>
  <w:style w:type="paragraph" w:styleId="Footer">
    <w:name w:val="footer"/>
    <w:basedOn w:val="Normal"/>
    <w:link w:val="FooterChar"/>
    <w:unhideWhenUsed/>
    <w:rsid w:val="009764BA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64BA"/>
  </w:style>
  <w:style w:type="character" w:styleId="PageNumber">
    <w:name w:val="page number"/>
    <w:uiPriority w:val="99"/>
    <w:semiHidden/>
    <w:unhideWhenUsed/>
    <w:rsid w:val="009764BA"/>
  </w:style>
  <w:style w:type="character" w:customStyle="1" w:styleId="Heading1Char">
    <w:name w:val="Heading 1 Char"/>
    <w:aliases w:val="O 1 Char"/>
    <w:link w:val="Heading1"/>
    <w:uiPriority w:val="9"/>
    <w:rsid w:val="00B06A73"/>
    <w:rPr>
      <w:rFonts w:ascii="Source Sans Pro" w:eastAsia="ＭＳ ゴシック" w:hAnsi="Source Sans Pro"/>
      <w:b/>
      <w:bCs/>
      <w:kern w:val="32"/>
      <w:sz w:val="32"/>
      <w:szCs w:val="32"/>
      <w:lang w:val="en-US" w:eastAsia="da-DK"/>
    </w:rPr>
  </w:style>
  <w:style w:type="character" w:customStyle="1" w:styleId="Heading3Char">
    <w:name w:val="Heading 3 Char"/>
    <w:aliases w:val="O 3 Char"/>
    <w:link w:val="Heading3"/>
    <w:uiPriority w:val="9"/>
    <w:rsid w:val="001A0C68"/>
    <w:rPr>
      <w:rFonts w:ascii="Source Sans Pro" w:eastAsia="ＭＳ ゴシック" w:hAnsi="Source Sans Pro"/>
      <w:b/>
      <w:bCs/>
      <w:sz w:val="26"/>
      <w:szCs w:val="26"/>
      <w:lang w:val="en-US" w:eastAsia="da-DK"/>
    </w:rPr>
  </w:style>
  <w:style w:type="character" w:customStyle="1" w:styleId="Heading4Char">
    <w:name w:val="Heading 4 Char"/>
    <w:link w:val="Heading4"/>
    <w:uiPriority w:val="9"/>
    <w:rsid w:val="00D30C47"/>
    <w:rPr>
      <w:rFonts w:ascii="Cambria" w:eastAsia="ＭＳ 明朝" w:hAnsi="Cambria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D30C47"/>
    <w:rPr>
      <w:rFonts w:ascii="Cambria" w:eastAsia="ＭＳ 明朝" w:hAnsi="Cambria" w:cs="Times New Roman"/>
      <w:b/>
      <w:bCs/>
      <w:i/>
      <w:iCs/>
      <w:sz w:val="26"/>
      <w:szCs w:val="26"/>
    </w:rPr>
  </w:style>
  <w:style w:type="table" w:styleId="TableGrid">
    <w:name w:val="Table Grid"/>
    <w:basedOn w:val="TableNormal"/>
    <w:uiPriority w:val="59"/>
    <w:rsid w:val="00F53D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6210B"/>
    <w:pPr>
      <w:spacing w:before="120"/>
    </w:pPr>
    <w:rPr>
      <w:rFonts w:ascii="Source Sans Pro" w:hAnsi="Source Sans Pro"/>
      <w:b/>
      <w:color w:val="548DD4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6210B"/>
    <w:rPr>
      <w:rFonts w:ascii="Source Sans Pro" w:hAnsi="Source Sans Pr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469CE"/>
    <w:pPr>
      <w:ind w:left="200"/>
    </w:pPr>
    <w:rPr>
      <w:rFonts w:ascii="Cambria" w:hAnsi="Cambria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40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60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800"/>
    </w:pPr>
    <w:rPr>
      <w:rFonts w:ascii="Cambria" w:hAnsi="Cambria"/>
    </w:rPr>
  </w:style>
  <w:style w:type="paragraph" w:styleId="TOC7">
    <w:name w:val="toc 7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000"/>
    </w:pPr>
    <w:rPr>
      <w:rFonts w:ascii="Cambria" w:hAnsi="Cambria"/>
    </w:rPr>
  </w:style>
  <w:style w:type="paragraph" w:styleId="TOC8">
    <w:name w:val="toc 8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20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39"/>
    <w:unhideWhenUsed/>
    <w:rsid w:val="007469CE"/>
    <w:pPr>
      <w:pBdr>
        <w:between w:val="double" w:sz="6" w:space="0" w:color="auto"/>
      </w:pBdr>
      <w:ind w:left="1400"/>
    </w:pPr>
    <w:rPr>
      <w:rFonts w:ascii="Cambria" w:hAnsi="Cambria"/>
    </w:rPr>
  </w:style>
  <w:style w:type="paragraph" w:customStyle="1" w:styleId="Pa0">
    <w:name w:val="Pa0"/>
    <w:basedOn w:val="Normal"/>
    <w:next w:val="Normal"/>
    <w:uiPriority w:val="99"/>
    <w:rsid w:val="00402AA7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6">
    <w:name w:val="A6"/>
    <w:uiPriority w:val="99"/>
    <w:rsid w:val="00402AA7"/>
    <w:rPr>
      <w:rFonts w:cs="Source Sans Pro Light"/>
      <w:color w:val="000000"/>
      <w:sz w:val="28"/>
      <w:szCs w:val="28"/>
    </w:rPr>
  </w:style>
  <w:style w:type="paragraph" w:customStyle="1" w:styleId="Pa1">
    <w:name w:val="Pa1"/>
    <w:basedOn w:val="Normal"/>
    <w:next w:val="Normal"/>
    <w:uiPriority w:val="99"/>
    <w:rsid w:val="001C5742"/>
    <w:pPr>
      <w:suppressAutoHyphens w:val="0"/>
      <w:autoSpaceDE w:val="0"/>
      <w:autoSpaceDN w:val="0"/>
      <w:adjustRightInd w:val="0"/>
      <w:spacing w:line="241" w:lineRule="atLeast"/>
    </w:pPr>
    <w:rPr>
      <w:sz w:val="24"/>
      <w:szCs w:val="24"/>
      <w:lang w:val="en-GB" w:eastAsia="en-GB"/>
    </w:rPr>
  </w:style>
  <w:style w:type="character" w:customStyle="1" w:styleId="A3">
    <w:name w:val="A3"/>
    <w:uiPriority w:val="99"/>
    <w:rsid w:val="001C5742"/>
    <w:rPr>
      <w:rFonts w:cs="Source Sans Pro Light"/>
      <w:color w:val="000000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C68"/>
    <w:rPr>
      <w:rFonts w:asciiTheme="minorHAnsi" w:eastAsiaTheme="minorEastAsia" w:hAnsiTheme="minorHAnsi" w:cstheme="minorBidi"/>
      <w:b/>
      <w:bCs/>
      <w:sz w:val="22"/>
      <w:szCs w:val="22"/>
      <w:lang w:val="en-US" w:eastAsia="da-DK"/>
    </w:rPr>
  </w:style>
  <w:style w:type="character" w:styleId="SubtleReference">
    <w:name w:val="Subtle Reference"/>
    <w:basedOn w:val="DefaultParagraphFont"/>
    <w:uiPriority w:val="31"/>
    <w:rsid w:val="001A0C6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1A0C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rsid w:val="001A0C68"/>
    <w:rPr>
      <w:b/>
      <w:bCs/>
      <w:i/>
      <w:iCs/>
      <w:spacing w:val="5"/>
    </w:rPr>
  </w:style>
  <w:style w:type="paragraph" w:customStyle="1" w:styleId="OEmp">
    <w:name w:val="O Emp"/>
    <w:basedOn w:val="Normal"/>
    <w:qFormat/>
    <w:rsid w:val="004C2431"/>
    <w:pPr>
      <w:suppressAutoHyphens w:val="0"/>
      <w:autoSpaceDE w:val="0"/>
      <w:autoSpaceDN w:val="0"/>
      <w:adjustRightInd w:val="0"/>
    </w:pPr>
    <w:rPr>
      <w:rFonts w:ascii="Source Sans Pro" w:hAnsi="Source Sans Pro"/>
      <w:sz w:val="22"/>
    </w:rPr>
  </w:style>
  <w:style w:type="table" w:styleId="GridTable1Light-Accent1">
    <w:name w:val="Grid Table 1 Light Accent 1"/>
    <w:basedOn w:val="TableNormal"/>
    <w:uiPriority w:val="46"/>
    <w:rsid w:val="00B07EC0"/>
    <w:rPr>
      <w:rFonts w:ascii="Cambria" w:eastAsia="Cambria" w:hAnsi="Cambria"/>
      <w:sz w:val="24"/>
      <w:szCs w:val="24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rsid w:val="006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reactjs/react-tabs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broberg/Library/Group%20Containers/UBF8T346G9.Office/User%20Content.localized/Templates.localized/ODEUM%20Report%20Busines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5302122-0CEE-5E4D-9249-4652E6C09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ODEUM Report Business.dotx</Template>
  <TotalTime>238</TotalTime>
  <Pages>2</Pages>
  <Words>812</Words>
  <Characters>4630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WebHouse</Company>
  <LinksUpToDate>false</LinksUpToDate>
  <CharactersWithSpaces>5432</CharactersWithSpaces>
  <SharedDoc>false</SharedDoc>
  <HLinks>
    <vt:vector size="12" baseType="variant">
      <vt:variant>
        <vt:i4>1245286</vt:i4>
      </vt:variant>
      <vt:variant>
        <vt:i4>0</vt:i4>
      </vt:variant>
      <vt:variant>
        <vt:i4>0</vt:i4>
      </vt:variant>
      <vt:variant>
        <vt:i4>5</vt:i4>
      </vt:variant>
      <vt:variant>
        <vt:lpwstr>mailto:cb@webhouse.dk?subject=E-mail%20-%20Christian%20Broberg</vt:lpwstr>
      </vt:variant>
      <vt:variant>
        <vt:lpwstr/>
      </vt:variant>
      <vt:variant>
        <vt:i4>458813</vt:i4>
      </vt:variant>
      <vt:variant>
        <vt:i4>2640</vt:i4>
      </vt:variant>
      <vt:variant>
        <vt:i4>1025</vt:i4>
      </vt:variant>
      <vt:variant>
        <vt:i4>1</vt:i4>
      </vt:variant>
      <vt:variant>
        <vt:lpwstr>CB_signature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Broberg</dc:creator>
  <cp:keywords/>
  <cp:lastModifiedBy>Christian Broberg</cp:lastModifiedBy>
  <cp:revision>120</cp:revision>
  <cp:lastPrinted>2016-10-21T10:54:00Z</cp:lastPrinted>
  <dcterms:created xsi:type="dcterms:W3CDTF">2017-03-20T15:08:00Z</dcterms:created>
  <dcterms:modified xsi:type="dcterms:W3CDTF">2017-04-02T21:19:00Z</dcterms:modified>
</cp:coreProperties>
</file>